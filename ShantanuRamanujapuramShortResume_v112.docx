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E674" w14:textId="79A5D55F" w:rsidR="00474887" w:rsidRDefault="00F0280E" w:rsidP="00C56B09">
      <w:pPr>
        <w:pStyle w:val="Heading1"/>
        <w:spacing w:before="0"/>
        <w:jc w:val="center"/>
        <w:rPr>
          <w:rStyle w:val="Hyperlink"/>
          <w:rFonts w:ascii="Aptos" w:hAnsi="Aptos" w:cs="Times New Roman"/>
          <w:color w:val="auto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9FA54CA" w14:textId="77777777" w:rsidR="00C56B09" w:rsidRPr="00C56B09" w:rsidRDefault="00C56B09" w:rsidP="00C56B09"/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7B45C141" w14:textId="77777777" w:rsidR="00A76B3A" w:rsidRDefault="00A76B3A" w:rsidP="00CF183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A76B3A">
        <w:rPr>
          <w:rFonts w:ascii="Aptos" w:eastAsiaTheme="majorEastAsia" w:hAnsi="Aptos" w:cs="Times New Roman"/>
          <w:bCs/>
          <w:szCs w:val="26"/>
        </w:rPr>
        <w:t xml:space="preserve">Developed a full-cycle prototype of an </w:t>
      </w:r>
      <w:r w:rsidRPr="00472AAF">
        <w:rPr>
          <w:rFonts w:ascii="Aptos" w:eastAsiaTheme="majorEastAsia" w:hAnsi="Aptos" w:cs="Times New Roman"/>
          <w:b/>
          <w:szCs w:val="26"/>
        </w:rPr>
        <w:t>IoT Smart Energy Meter</w:t>
      </w:r>
      <w:r w:rsidRPr="00A76B3A">
        <w:rPr>
          <w:rFonts w:ascii="Aptos" w:eastAsiaTheme="majorEastAsia" w:hAnsi="Aptos" w:cs="Times New Roman"/>
          <w:bCs/>
          <w:szCs w:val="26"/>
        </w:rPr>
        <w:t>, encompassing design, hardware fabrication, and functional implementation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48513EDB" w14:textId="2E93B391" w:rsidR="009D3E7C" w:rsidRPr="00A76B3A" w:rsidRDefault="00472AAF" w:rsidP="00CF183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>Architected</w:t>
      </w:r>
      <w:r w:rsidR="00A76B3A" w:rsidRPr="00A76B3A">
        <w:rPr>
          <w:rFonts w:ascii="Aptos" w:eastAsiaTheme="majorEastAsia" w:hAnsi="Aptos" w:cs="Times New Roman"/>
          <w:bCs/>
          <w:szCs w:val="26"/>
        </w:rPr>
        <w:t xml:space="preserve"> a data transmission network layer integrating </w:t>
      </w:r>
      <w:r w:rsidR="00A76B3A" w:rsidRPr="00A76B3A">
        <w:rPr>
          <w:rFonts w:ascii="Aptos" w:eastAsiaTheme="majorEastAsia" w:hAnsi="Aptos" w:cs="Times New Roman"/>
          <w:b/>
          <w:szCs w:val="26"/>
        </w:rPr>
        <w:t>GSM/GPRS</w:t>
      </w:r>
      <w:r w:rsidR="00A76B3A" w:rsidRPr="00A76B3A">
        <w:rPr>
          <w:rFonts w:ascii="Aptos" w:eastAsiaTheme="majorEastAsia" w:hAnsi="Aptos" w:cs="Times New Roman"/>
          <w:bCs/>
          <w:szCs w:val="26"/>
        </w:rPr>
        <w:t xml:space="preserve"> communication with WAN infrastructure, implementing </w:t>
      </w:r>
      <w:r w:rsidR="00A76B3A" w:rsidRPr="00472AAF">
        <w:rPr>
          <w:rFonts w:ascii="Aptos" w:eastAsiaTheme="majorEastAsia" w:hAnsi="Aptos" w:cs="Times New Roman"/>
          <w:b/>
          <w:szCs w:val="26"/>
        </w:rPr>
        <w:t>REST API</w:t>
      </w:r>
      <w:r w:rsidR="00A76B3A" w:rsidRPr="00A76B3A">
        <w:rPr>
          <w:rFonts w:ascii="Aptos" w:eastAsiaTheme="majorEastAsia" w:hAnsi="Aptos" w:cs="Times New Roman"/>
          <w:bCs/>
          <w:szCs w:val="26"/>
        </w:rPr>
        <w:t xml:space="preserve"> web services for seamless connectivity</w:t>
      </w:r>
    </w:p>
    <w:p w14:paraId="74ACFBC4" w14:textId="6B00A001" w:rsidR="00FA6375" w:rsidRPr="00E25305" w:rsidRDefault="00472AAF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2F7804E3" w:rsidR="00FA6375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Pr="00F3404C">
        <w:rPr>
          <w:rFonts w:ascii="Aptos" w:eastAsiaTheme="majorEastAsia" w:hAnsi="Aptos" w:cs="Times New Roman"/>
          <w:bCs/>
          <w:szCs w:val="26"/>
        </w:rPr>
        <w:t>, improving system efficiency and reliability</w:t>
      </w:r>
    </w:p>
    <w:p w14:paraId="5E900153" w14:textId="75F95BCD" w:rsidR="00657585" w:rsidRPr="00E25305" w:rsidRDefault="00F3404C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  <w:r w:rsidRPr="00F3404C">
        <w:rPr>
          <w:rFonts w:ascii="Aptos" w:hAnsi="Aptos" w:cs="Times New Roman"/>
        </w:rPr>
        <w:t>, enhancing code quality and system robustness</w:t>
      </w:r>
    </w:p>
    <w:p w14:paraId="057AADB7" w14:textId="02AB47C6" w:rsidR="00BB3267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78997877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0513C3DB" w:rsidR="00BB3267" w:rsidRPr="00E25305" w:rsidRDefault="00200CE8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an innovative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assistive device for visually impaired individuals</w:t>
      </w:r>
    </w:p>
    <w:p w14:paraId="59D41BBC" w14:textId="1C8E053B" w:rsidR="00BB3267" w:rsidRPr="00E25305" w:rsidRDefault="00200CE8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>Integrated ESP32 Camera, TF Luna Mini LiDAR, and haptic motors with Raspberry Pi Pico microcontroller, creating a unified sensing and feedback system</w:t>
      </w:r>
    </w:p>
    <w:p w14:paraId="72F25DC7" w14:textId="017936E7" w:rsidR="00A76B3A" w:rsidRPr="00200CE8" w:rsidRDefault="00200CE8" w:rsidP="00200CE8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AI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>
        <w:rPr>
          <w:rFonts w:ascii="Aptos" w:hAnsi="Aptos" w:cs="Times New Roman"/>
          <w:szCs w:val="20"/>
        </w:rPr>
        <w:t>.</w:t>
      </w: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69E4C845" w:rsidR="00BB3267" w:rsidRPr="00FD6AFA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FD6AFA">
        <w:rPr>
          <w:rFonts w:ascii="Aptos" w:hAnsi="Aptos" w:cs="Times New Roman"/>
          <w:szCs w:val="20"/>
        </w:rPr>
        <w:t>S</w:t>
      </w:r>
      <w:r w:rsidR="00FD6AFA" w:rsidRPr="00FD6AFA">
        <w:rPr>
          <w:rFonts w:ascii="Aptos" w:hAnsi="Aptos" w:cs="Times New Roman"/>
          <w:szCs w:val="20"/>
        </w:rPr>
        <w:t xml:space="preserve">erved as </w:t>
      </w:r>
      <w:r w:rsidR="00FD6AFA" w:rsidRPr="00FD6AFA">
        <w:rPr>
          <w:rFonts w:ascii="Aptos" w:hAnsi="Aptos" w:cs="Times New Roman"/>
          <w:b/>
          <w:bCs/>
          <w:szCs w:val="20"/>
        </w:rPr>
        <w:t>Super Coordinator</w:t>
      </w:r>
      <w:r w:rsidR="00FD6AFA" w:rsidRPr="00FD6AFA">
        <w:rPr>
          <w:rFonts w:ascii="Aptos" w:hAnsi="Aptos" w:cs="Times New Roman"/>
          <w:szCs w:val="20"/>
        </w:rPr>
        <w:t xml:space="preserve"> for </w:t>
      </w:r>
      <w:r w:rsidR="00FD6AFA" w:rsidRPr="00FD6AFA">
        <w:rPr>
          <w:rFonts w:ascii="Aptos" w:hAnsi="Aptos" w:cs="Times New Roman"/>
          <w:b/>
          <w:bCs/>
          <w:szCs w:val="20"/>
        </w:rPr>
        <w:t>Web Operations</w:t>
      </w:r>
      <w:r w:rsidR="00FD6AFA" w:rsidRPr="00FD6AFA">
        <w:rPr>
          <w:rFonts w:ascii="Aptos" w:hAnsi="Aptos" w:cs="Times New Roman"/>
          <w:szCs w:val="20"/>
        </w:rPr>
        <w:t xml:space="preserve"> during the Cultural Fest of IIT Madras</w:t>
      </w:r>
      <w:r w:rsidR="00FD6AFA">
        <w:rPr>
          <w:rFonts w:ascii="Aptos" w:hAnsi="Aptos" w:cs="Times New Roman"/>
          <w:szCs w:val="20"/>
        </w:rPr>
        <w:t>’</w:t>
      </w:r>
      <w:r w:rsidR="00FD6AFA" w:rsidRPr="00FD6AFA">
        <w:rPr>
          <w:rFonts w:ascii="Aptos" w:hAnsi="Aptos" w:cs="Times New Roman"/>
          <w:szCs w:val="20"/>
        </w:rPr>
        <w:t xml:space="preserve"> BS Degree</w:t>
      </w:r>
      <w:r w:rsidR="00FD6AFA" w:rsidRPr="00FD6AFA">
        <w:rPr>
          <w:rFonts w:ascii="Aptos" w:hAnsi="Aptos" w:cs="Times New Roman"/>
          <w:szCs w:val="20"/>
        </w:rPr>
        <w:t>.</w:t>
      </w:r>
    </w:p>
    <w:p w14:paraId="717D5F75" w14:textId="07F04465" w:rsidR="00FD6AFA" w:rsidRPr="00FD6AFA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="00FD6AFA" w:rsidRPr="00FD6AFA">
        <w:rPr>
          <w:rFonts w:ascii="Aptos" w:hAnsi="Aptos" w:cs="Times New Roman"/>
          <w:b/>
          <w:bCs/>
          <w:szCs w:val="20"/>
        </w:rPr>
        <w:t>custom</w:t>
      </w:r>
      <w:r w:rsidR="00FD6AFA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</w:t>
      </w:r>
      <w:r w:rsidR="00FD6AFA" w:rsidRPr="00FD6AFA">
        <w:rPr>
          <w:rFonts w:ascii="Aptos" w:hAnsi="Aptos" w:cs="Times New Roman"/>
          <w:szCs w:val="20"/>
        </w:rPr>
        <w:t>event management, enabling</w:t>
      </w:r>
      <w:r w:rsidR="00FD6AFA">
        <w:rPr>
          <w:rFonts w:ascii="Aptos" w:hAnsi="Aptos" w:cs="Times New Roman"/>
          <w:szCs w:val="20"/>
        </w:rPr>
        <w:t xml:space="preserve"> </w:t>
      </w:r>
      <w:r w:rsidR="00FD6AFA" w:rsidRPr="00B21274">
        <w:rPr>
          <w:rFonts w:ascii="Aptos" w:hAnsi="Aptos" w:cs="Times New Roman"/>
          <w:b/>
          <w:bCs/>
          <w:szCs w:val="20"/>
        </w:rPr>
        <w:t>event registration</w:t>
      </w:r>
      <w:r w:rsidR="00FD6AFA" w:rsidRPr="00FD6AFA">
        <w:rPr>
          <w:rFonts w:ascii="Aptos" w:hAnsi="Aptos" w:cs="Times New Roman"/>
          <w:szCs w:val="20"/>
        </w:rPr>
        <w:t xml:space="preserve"> and </w:t>
      </w:r>
      <w:r w:rsidR="00FD6AFA" w:rsidRPr="00B21274">
        <w:rPr>
          <w:rFonts w:ascii="Aptos" w:hAnsi="Aptos" w:cs="Times New Roman"/>
          <w:b/>
          <w:bCs/>
          <w:szCs w:val="20"/>
        </w:rPr>
        <w:t>accommodation management</w:t>
      </w:r>
    </w:p>
    <w:p w14:paraId="6B06E4A2" w14:textId="273B1E04" w:rsidR="00BB3267" w:rsidRPr="00FD6AFA" w:rsidRDefault="00FD6AFA" w:rsidP="00FD6AFA">
      <w:pPr>
        <w:pStyle w:val="ListParagraph"/>
        <w:numPr>
          <w:ilvl w:val="0"/>
          <w:numId w:val="27"/>
        </w:numPr>
        <w:spacing w:after="193"/>
        <w:rPr>
          <w:rFonts w:ascii="Aptos" w:hAnsi="Aptos"/>
          <w:szCs w:val="20"/>
          <w:lang w:val="en-IN"/>
        </w:rPr>
      </w:pPr>
      <w:r w:rsidRPr="00FD6AFA">
        <w:rPr>
          <w:rFonts w:ascii="Aptos" w:hAnsi="Aptos"/>
          <w:szCs w:val="20"/>
          <w:lang w:val="en-IN"/>
        </w:rPr>
        <w:t xml:space="preserve">Streamlined </w:t>
      </w:r>
      <w:r w:rsidR="00B21274">
        <w:rPr>
          <w:rFonts w:ascii="Aptos" w:hAnsi="Aptos"/>
          <w:szCs w:val="20"/>
          <w:lang w:val="en-IN"/>
        </w:rPr>
        <w:t xml:space="preserve">event </w:t>
      </w:r>
      <w:r w:rsidRPr="00FD6AFA">
        <w:rPr>
          <w:rFonts w:ascii="Aptos" w:hAnsi="Aptos"/>
          <w:szCs w:val="20"/>
          <w:lang w:val="en-IN"/>
        </w:rPr>
        <w:t xml:space="preserve">registration, reducing processing time by </w:t>
      </w:r>
      <w:r w:rsidRPr="00B21274">
        <w:rPr>
          <w:rFonts w:ascii="Aptos" w:hAnsi="Aptos"/>
          <w:b/>
          <w:bCs/>
          <w:szCs w:val="20"/>
          <w:lang w:val="en-IN"/>
        </w:rPr>
        <w:t>99.7%</w:t>
      </w:r>
      <w:r w:rsidRPr="00FD6AFA">
        <w:rPr>
          <w:rFonts w:ascii="Aptos" w:hAnsi="Aptos"/>
          <w:szCs w:val="20"/>
          <w:lang w:val="en-IN"/>
        </w:rPr>
        <w:t xml:space="preserve"> (from </w:t>
      </w:r>
      <w:r w:rsidRPr="00B21274">
        <w:rPr>
          <w:rFonts w:ascii="Aptos" w:hAnsi="Aptos"/>
          <w:b/>
          <w:bCs/>
          <w:szCs w:val="20"/>
          <w:lang w:val="en-IN"/>
        </w:rPr>
        <w:t>30 seconds</w:t>
      </w:r>
      <w:r w:rsidRPr="00FD6AFA">
        <w:rPr>
          <w:rFonts w:ascii="Aptos" w:hAnsi="Aptos"/>
          <w:szCs w:val="20"/>
          <w:lang w:val="en-IN"/>
        </w:rPr>
        <w:t xml:space="preserve"> to </w:t>
      </w:r>
      <w:r w:rsidRPr="00B21274">
        <w:rPr>
          <w:rFonts w:ascii="Aptos" w:hAnsi="Aptos"/>
          <w:b/>
          <w:bCs/>
          <w:szCs w:val="20"/>
          <w:lang w:val="en-IN"/>
        </w:rPr>
        <w:t>less than a second</w:t>
      </w:r>
      <w:r w:rsidRPr="00FD6AFA">
        <w:rPr>
          <w:rFonts w:ascii="Aptos" w:hAnsi="Aptos"/>
          <w:szCs w:val="20"/>
          <w:lang w:val="en-IN"/>
        </w:rPr>
        <w:t>)</w:t>
      </w:r>
    </w:p>
    <w:p w14:paraId="1F1D8DB2" w14:textId="054515AF" w:rsidR="0067093F" w:rsidRPr="002D4A08" w:rsidRDefault="00FD6AFA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FD6AFA">
        <w:rPr>
          <w:rFonts w:ascii="Aptos" w:hAnsi="Aptos" w:cs="Times New Roman"/>
          <w:szCs w:val="20"/>
        </w:rPr>
        <w:t xml:space="preserve">Supported volunteer management for an event with </w:t>
      </w:r>
      <w:r w:rsidRPr="00FD6AFA">
        <w:rPr>
          <w:rFonts w:ascii="Aptos" w:hAnsi="Aptos" w:cs="Times New Roman"/>
          <w:b/>
          <w:bCs/>
          <w:szCs w:val="20"/>
        </w:rPr>
        <w:t xml:space="preserve">over </w:t>
      </w:r>
      <w:r w:rsidRPr="00FD6AFA">
        <w:rPr>
          <w:rFonts w:ascii="Aptos" w:hAnsi="Aptos" w:cs="Times New Roman"/>
          <w:b/>
          <w:bCs/>
          <w:szCs w:val="20"/>
        </w:rPr>
        <w:t>7</w:t>
      </w:r>
      <w:r w:rsidRPr="00FD6AFA">
        <w:rPr>
          <w:rFonts w:ascii="Aptos" w:hAnsi="Aptos" w:cs="Times New Roman"/>
          <w:b/>
          <w:bCs/>
          <w:szCs w:val="20"/>
        </w:rPr>
        <w:t>,000</w:t>
      </w:r>
      <w:r w:rsidRPr="00FD6AFA">
        <w:rPr>
          <w:rFonts w:ascii="Aptos" w:hAnsi="Aptos" w:cs="Times New Roman"/>
          <w:szCs w:val="20"/>
        </w:rPr>
        <w:t xml:space="preserve"> student participants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6D6BDE07" w:rsidR="002D4A08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advanced </w:t>
      </w:r>
      <w:r w:rsidRPr="00CC4011">
        <w:rPr>
          <w:rFonts w:ascii="Aptos" w:eastAsiaTheme="majorEastAsia" w:hAnsi="Aptos" w:cs="Times New Roman"/>
          <w:b/>
          <w:szCs w:val="26"/>
        </w:rPr>
        <w:t>robot telemetry systems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1AB1311A" w:rsidR="000C73F4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ecosystem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71F44BE2" w14:textId="61D3EA90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12A2D7E1" w:rsidR="000163F9" w:rsidRPr="00A76B3A" w:rsidRDefault="00A76B3A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A76B3A">
        <w:rPr>
          <w:rFonts w:ascii="Aptos" w:eastAsiaTheme="majorEastAsia" w:hAnsi="Aptos" w:cs="Times New Roman"/>
          <w:bCs/>
          <w:szCs w:val="26"/>
        </w:rPr>
        <w:t xml:space="preserve">Ranked among the </w:t>
      </w:r>
      <w:r w:rsidRPr="00A76B3A">
        <w:rPr>
          <w:rFonts w:ascii="Aptos" w:eastAsiaTheme="majorEastAsia" w:hAnsi="Aptos" w:cs="Times New Roman"/>
          <w:b/>
          <w:szCs w:val="26"/>
        </w:rPr>
        <w:t>top 20</w:t>
      </w:r>
      <w:r w:rsidRPr="00A76B3A">
        <w:rPr>
          <w:rFonts w:ascii="Aptos" w:eastAsiaTheme="majorEastAsia" w:hAnsi="Aptos" w:cs="Times New Roman"/>
          <w:bCs/>
          <w:szCs w:val="26"/>
        </w:rPr>
        <w:t xml:space="preserve"> finalists in India – AICTE ARM Inventors Challenge 2024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126B3C72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244405B4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React Native, 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Express</w:t>
      </w:r>
      <w:r w:rsidR="00347403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.js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Spring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oot</w:t>
      </w:r>
      <w:r w:rsidR="00446FF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="00446FF6" w:rsidRPr="00E25305">
        <w:rPr>
          <w:rFonts w:ascii="Aptos" w:hAnsi="Aptos" w:cs="Times New Roman"/>
          <w:szCs w:val="20"/>
        </w:rPr>
        <w:t>MySQL</w:t>
      </w:r>
      <w:r w:rsidR="00347403">
        <w:rPr>
          <w:rFonts w:ascii="Aptos" w:hAnsi="Aptos" w:cs="Times New Roman"/>
          <w:szCs w:val="20"/>
        </w:rPr>
        <w:t xml:space="preserve">, </w:t>
      </w:r>
      <w:r w:rsidR="00347403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MongoDB</w:t>
      </w:r>
    </w:p>
    <w:p w14:paraId="238D9277" w14:textId="3387ABDB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Embedded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P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ython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development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for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Mbed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OS </w:t>
      </w:r>
    </w:p>
    <w:p w14:paraId="435DBFC2" w14:textId="24039483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Scripting/Tools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lastRenderedPageBreak/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1961C" w14:textId="77777777" w:rsidR="00971BB6" w:rsidRDefault="00971BB6">
      <w:pPr>
        <w:spacing w:after="0"/>
      </w:pPr>
      <w:r>
        <w:separator/>
      </w:r>
    </w:p>
  </w:endnote>
  <w:endnote w:type="continuationSeparator" w:id="0">
    <w:p w14:paraId="13A65B71" w14:textId="77777777" w:rsidR="00971BB6" w:rsidRDefault="00971BB6">
      <w:pPr>
        <w:spacing w:after="0"/>
      </w:pPr>
      <w:r>
        <w:continuationSeparator/>
      </w:r>
    </w:p>
  </w:endnote>
  <w:endnote w:type="continuationNotice" w:id="1">
    <w:p w14:paraId="7EC03995" w14:textId="77777777" w:rsidR="00971BB6" w:rsidRDefault="00971B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423F3BD2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A76B3A">
      <w:rPr>
        <w:rFonts w:ascii="Aptos" w:hAnsi="Aptos"/>
        <w:i/>
        <w:iCs/>
        <w:noProof/>
        <w:sz w:val="16"/>
        <w:szCs w:val="16"/>
        <w:lang w:val="en-IN"/>
      </w:rPr>
      <w:t>05 Mar.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F857F" w14:textId="77777777" w:rsidR="00971BB6" w:rsidRDefault="00971BB6">
      <w:pPr>
        <w:spacing w:after="0"/>
      </w:pPr>
      <w:r>
        <w:separator/>
      </w:r>
    </w:p>
  </w:footnote>
  <w:footnote w:type="continuationSeparator" w:id="0">
    <w:p w14:paraId="4DC9C560" w14:textId="77777777" w:rsidR="00971BB6" w:rsidRDefault="00971BB6">
      <w:pPr>
        <w:spacing w:after="0"/>
      </w:pPr>
      <w:r>
        <w:continuationSeparator/>
      </w:r>
    </w:p>
  </w:footnote>
  <w:footnote w:type="continuationNotice" w:id="1">
    <w:p w14:paraId="01EECCE2" w14:textId="77777777" w:rsidR="00971BB6" w:rsidRDefault="00971BB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3177"/>
    <w:rsid w:val="001D35D0"/>
    <w:rsid w:val="001D4B58"/>
    <w:rsid w:val="001D4D95"/>
    <w:rsid w:val="001D7013"/>
    <w:rsid w:val="00200572"/>
    <w:rsid w:val="00200CE8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47403"/>
    <w:rsid w:val="00351D1B"/>
    <w:rsid w:val="0035485F"/>
    <w:rsid w:val="00357FD0"/>
    <w:rsid w:val="003630D5"/>
    <w:rsid w:val="00374627"/>
    <w:rsid w:val="00380722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72AAF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1BB6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4011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0653D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  <w:rsid w:val="00F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7C7D"/>
    <w:rsid w:val="00424FFF"/>
    <w:rsid w:val="004E5B18"/>
    <w:rsid w:val="005369B6"/>
    <w:rsid w:val="005501D3"/>
    <w:rsid w:val="005613FC"/>
    <w:rsid w:val="005C22E0"/>
    <w:rsid w:val="006430CD"/>
    <w:rsid w:val="007453F3"/>
    <w:rsid w:val="00937264"/>
    <w:rsid w:val="009950D4"/>
    <w:rsid w:val="00A23C13"/>
    <w:rsid w:val="00AA5590"/>
    <w:rsid w:val="00AB3AB3"/>
    <w:rsid w:val="00B04EF5"/>
    <w:rsid w:val="00B65300"/>
    <w:rsid w:val="00BA17BD"/>
    <w:rsid w:val="00BC170A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2024-12-20T15:32:00Z</dcterms:created>
  <dcterms:modified xsi:type="dcterms:W3CDTF">2025-03-05T14:21:00Z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
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2D0D29" w14:textId="57AFBCE7" w:rsidR="00F41BEE" w:rsidRPr="00F0280E" w:rsidRDefault="00F0280E" w:rsidP="00F0280E">
      <w:pPr>
        <w:pStyle w:val="Heading1"/>
      </w:pPr>
      <w:r>
        <w:t>Shantanu Ramanujapuram</w:t>
      </w:r>
      <w:r w:rsidR="00F41BEE">
        <w:t xml:space="preserve"> </w:t>
      </w: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00F205F7" wp14:editId="5FDB8848">
                <wp:extent cx="5943600" cy="0"/>
                <wp:effectExtent l="0" t="0" r="0" b="0"/>
                <wp:docPr id="7807360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086F092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DDA1A98" w14:textId="268D14C7" w:rsidR="0059591E" w:rsidRPr="0059591E" w:rsidRDefault="0059591E" w:rsidP="0059591E">
      <w:pPr>
        <w:pStyle w:val="Heading1"/>
      </w:pPr>
      <w:hyperlink r:id="rId11" w:history="1">
        <w:r w:rsidRPr="0059591E">
          <w:rPr>
            <w:rStyle w:val="Hyperlink"/>
          </w:rPr>
          <w:t>Github</w:t>
        </w:r>
      </w:hyperlink>
      <w:r w:rsidR="00F41BEE" w:rsidRPr="00B5257D">
        <w:t xml:space="preserve"> |</w:t>
      </w:r>
      <w:r w:rsidR="00F41BEE">
        <w:t xml:space="preserve"> </w:t>
      </w:r>
      <w:r w:rsidR="00F0280E">
        <w:t>shantanuramanujapuram@gmail.com</w:t>
      </w:r>
      <w:r w:rsidR="00F41BEE" w:rsidRPr="00B5257D">
        <w:t xml:space="preserve"> </w:t>
      </w:r>
      <w:r w:rsidR="00F0280E">
        <w:t>| Chennai, Tamilnadu</w:t>
      </w:r>
    </w:p>
    <w:p w14:paraId="0005226E" w14:textId="27505E9B" w:rsidR="00F41BEE" w:rsidRPr="00F0280E" w:rsidRDefault="00F0280E" w:rsidP="00F0280E">
      <w:pPr>
        <w:pStyle w:val="Heading1"/>
      </w:pPr>
      <w:r>
        <w:t>Summary</w:t>
      </w:r>
    </w:p>
    <w:p w14:paraId="600691E7" w14:textId="77777777" w:rsidR="00003455" w:rsidRPr="00003455" w:rsidRDefault="00003455" w:rsidP="00003455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4A76D9BA" wp14:editId="4C8B8019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5FB13856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15159D59" w14:textId="77777777" w:rsidR="0059591E" w:rsidRDefault="00F0280E" w:rsidP="0059591E">
      <w:pPr>
        <w:ind w:left="-5"/>
      </w:pPr>
      <w:r w:rsidRPr="00C31DBF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As of </w:t>
      </w:r>
      <w:r w:rsidR="0059591E"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May </w:t>
      </w:r>
      <w:r w:rsidR="00C31DBF" w:rsidRPr="00C31DBF">
        <w:rPr>
          <w:rFonts w:eastAsiaTheme="majorEastAsia" w:cs="Times New Roman (Headings CS)"/>
          <w:b/>
          <w:color w:val="191919" w:themeColor="background2" w:themeShade="1A"/>
          <w:szCs w:val="26"/>
        </w:rPr>
        <w:t>202</w:t>
      </w:r>
      <w:r w:rsidR="0059591E">
        <w:rPr>
          <w:rFonts w:eastAsiaTheme="majorEastAsia" w:cs="Times New Roman (Headings CS)"/>
          <w:b/>
          <w:color w:val="191919" w:themeColor="background2" w:themeShade="1A"/>
          <w:szCs w:val="26"/>
        </w:rPr>
        <w:t>4</w:t>
      </w:r>
      <w:r w:rsidR="00C31DBF" w:rsidRPr="00C31DBF">
        <w:rPr>
          <w:rFonts w:eastAsiaTheme="majorEastAsia" w:cs="Times New Roman (Headings CS)"/>
          <w:b/>
          <w:color w:val="191919" w:themeColor="background2" w:themeShade="1A"/>
          <w:szCs w:val="26"/>
        </w:rPr>
        <w:t>:</w:t>
      </w:r>
      <w:r w:rsidR="00C31DBF">
        <w:t xml:space="preserve"> </w:t>
      </w:r>
      <w:r>
        <w:t xml:space="preserve">I am a student studying electronics and communications engineering. Experienced hobbyist programmer since 2018 having worked </w:t>
      </w:r>
      <w:r w:rsidR="0059591E">
        <w:t xml:space="preserve">with electronics and web development technologies. </w:t>
      </w:r>
    </w:p>
    <w:p w14:paraId="2DA93313" w14:textId="3BF507D2" w:rsidR="00733D37" w:rsidRDefault="0059591E" w:rsidP="00733D37">
      <w:pPr>
        <w:ind w:left="-5"/>
      </w:pPr>
      <w:r>
        <w:t xml:space="preserve">Currently pursuing </w:t>
      </w:r>
      <w:r w:rsidR="00BB56E6">
        <w:t xml:space="preserve">learning </w:t>
      </w:r>
      <w:r>
        <w:t>machine learning and analog electronics</w:t>
      </w:r>
      <w:r w:rsidR="00733D37">
        <w:t>.</w:t>
      </w:r>
    </w:p>
    <w:p w14:paraId="486CBD6F" w14:textId="6ECF9E5E" w:rsidR="00F0280E" w:rsidRDefault="00F0280E" w:rsidP="00F0280E">
      <w:pPr>
        <w:pStyle w:val="Heading1"/>
      </w:pPr>
      <w:r>
        <w:t>Projects</w:t>
      </w:r>
    </w:p>
    <w:p w14:paraId="16A5832F" w14:textId="77777777" w:rsidR="00F0280E" w:rsidRPr="00F0280E" w:rsidRDefault="00F0280E" w:rsidP="00F0280E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6A65E3D" wp14:editId="177A44E5">
                <wp:extent cx="5943600" cy="0"/>
                <wp:effectExtent l="0" t="0" r="0" b="0"/>
                <wp:docPr id="1930520044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1EB9A59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0B8979C0" w14:textId="60DECFF1" w:rsidR="00F0280E" w:rsidRDefault="00000000" w:rsidP="005308B5">
      <w:pPr>
        <w:spacing w:after="193" w:line="259" w:lineRule="auto"/>
        <w:ind w:left="-5"/>
      </w:pPr>
      <w:hyperlink r:id="rId12"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H</w:t>
        </w:r>
      </w:hyperlink>
      <w:hyperlink r:id="rId13"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y</w:t>
        </w:r>
      </w:hyperlink>
      <w:hyperlink r:id="rId14"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drocarbonator</w:t>
        </w:r>
      </w:hyperlink>
      <w:r w:rsidR="00781AE8" w:rsidRPr="00D54299">
        <w:rPr>
          <w:rFonts w:eastAsiaTheme="majorEastAsia" w:cs="Times New Roman (Headings CS)"/>
          <w:b/>
          <w:color w:val="0070C0"/>
          <w:szCs w:val="26"/>
          <w:u w:val="single"/>
        </w:rPr>
        <w:t>:</w:t>
      </w:r>
      <w:r w:rsidR="00781AE8" w:rsidRPr="001D4D95">
        <w:rPr>
          <w:color w:val="0000EE"/>
          <w:u w:color="0000EE"/>
        </w:rPr>
        <w:t xml:space="preserve"> </w:t>
      </w:r>
      <w:r w:rsidR="005308B5">
        <w:t>(Personal project)</w:t>
      </w:r>
      <w:r w:rsidR="005308B5">
        <w:t xml:space="preserve"> A</w:t>
      </w:r>
      <w:r w:rsidR="00F0280E">
        <w:t>n interpreter to name single chain organic compounds.</w:t>
      </w:r>
      <w:r w:rsidR="0059591E">
        <w:t xml:space="preserve"> </w:t>
      </w:r>
      <w:r w:rsidR="005308B5">
        <w:t>Proof of concept for application of computer theory in chemical nomenclature.</w:t>
      </w:r>
    </w:p>
    <w:p w14:paraId="753C1A6C" w14:textId="5EDC2BE3" w:rsidR="00F0280E" w:rsidRDefault="00000000" w:rsidP="00781AE8">
      <w:pPr>
        <w:spacing w:after="193" w:line="259" w:lineRule="auto"/>
        <w:ind w:left="-5"/>
      </w:pPr>
      <w:hyperlink r:id="rId15">
        <w:r w:rsidR="00F0280E" w:rsidRPr="00D54299">
          <w:rPr>
            <w:rFonts w:eastAsiaTheme="majorEastAsia" w:cs="Times New Roman (Headings CS)"/>
            <w:b/>
            <w:color w:val="0070C0"/>
            <w:szCs w:val="26"/>
            <w:u w:val="single"/>
          </w:rPr>
          <w:t>CC_parser</w:t>
        </w:r>
      </w:hyperlink>
      <w:r w:rsidR="00781AE8" w:rsidRPr="00D54299">
        <w:rPr>
          <w:rFonts w:eastAsiaTheme="majorEastAsia" w:cs="Times New Roman (Headings CS)"/>
          <w:b/>
          <w:color w:val="0070C0"/>
          <w:szCs w:val="26"/>
          <w:u w:val="single"/>
        </w:rPr>
        <w:t>:</w:t>
      </w:r>
      <w:r w:rsidR="00781AE8" w:rsidRPr="001D4D95">
        <w:rPr>
          <w:color w:val="0070C0"/>
          <w:u w:color="0000EE"/>
        </w:rPr>
        <w:t xml:space="preserve"> </w:t>
      </w:r>
      <w:r w:rsidR="005308B5">
        <w:t xml:space="preserve">(Personal project) – An </w:t>
      </w:r>
      <w:r w:rsidR="00F0280E">
        <w:t>interpreter to parse and analyze coordinate compounds</w:t>
      </w:r>
      <w:r w:rsidR="005308B5">
        <w:t xml:space="preserve">. </w:t>
      </w:r>
    </w:p>
    <w:p w14:paraId="4DFA198D" w14:textId="7F49C281" w:rsidR="00D45867" w:rsidRDefault="00D45867" w:rsidP="00D45867">
      <w:pPr>
        <w:spacing w:after="193" w:line="259" w:lineRule="auto"/>
      </w:pPr>
      <w:hyperlink r:id="rId16">
        <w:r>
          <w:rPr>
            <w:rFonts w:eastAsiaTheme="majorEastAsia" w:cs="Times New Roman (Headings CS)"/>
            <w:b/>
            <w:color w:val="0070C0"/>
            <w:szCs w:val="26"/>
            <w:u w:val="single"/>
          </w:rPr>
          <w:t>Tree Parser</w:t>
        </w:r>
      </w:hyperlink>
      <w:r w:rsidRPr="00D54299">
        <w:rPr>
          <w:rFonts w:eastAsiaTheme="majorEastAsia" w:cs="Times New Roman (Headings CS)"/>
          <w:b/>
          <w:color w:val="0070C0"/>
          <w:szCs w:val="26"/>
          <w:u w:val="single"/>
        </w:rPr>
        <w:t>:</w:t>
      </w:r>
      <w:r w:rsidRPr="001D4D95">
        <w:rPr>
          <w:color w:val="0070C0"/>
          <w:u w:color="0000EE"/>
        </w:rPr>
        <w:t xml:space="preserve"> </w:t>
      </w:r>
      <w:r>
        <w:t xml:space="preserve">(Personal project) – </w:t>
      </w:r>
      <w:r w:rsidR="009A20EF">
        <w:t>A Markup language parser based on hierarchical ASCII directory trees.</w:t>
      </w:r>
    </w:p>
    <w:p w14:paraId="5E9DA11A" w14:textId="110DE04D" w:rsidR="005308B5" w:rsidRDefault="0059591E" w:rsidP="005308B5">
      <w:pPr>
        <w:spacing w:after="193" w:line="259" w:lineRule="auto"/>
        <w:ind w:left="-5"/>
      </w:pPr>
      <w:hyperlink r:id="rId17">
        <w:r>
          <w:rPr>
            <w:rFonts w:eastAsiaTheme="majorEastAsia" w:cs="Times New Roman (Headings CS)"/>
            <w:b/>
            <w:color w:val="0070C0"/>
            <w:szCs w:val="26"/>
            <w:u w:val="single"/>
          </w:rPr>
          <w:t xml:space="preserve">Paradox </w:t>
        </w:r>
        <w:r w:rsidR="005308B5">
          <w:rPr>
            <w:rFonts w:eastAsiaTheme="majorEastAsia" w:cs="Times New Roman (Headings CS)"/>
            <w:b/>
            <w:color w:val="0070C0"/>
            <w:szCs w:val="26"/>
            <w:u w:val="single"/>
          </w:rPr>
          <w:t>Accommodation</w:t>
        </w:r>
        <w:r>
          <w:rPr>
            <w:rFonts w:eastAsiaTheme="majorEastAsia" w:cs="Times New Roman (Headings CS)"/>
            <w:b/>
            <w:color w:val="0070C0"/>
            <w:szCs w:val="26"/>
            <w:u w:val="single"/>
          </w:rPr>
          <w:t xml:space="preserve"> Client</w:t>
        </w:r>
      </w:hyperlink>
      <w:r w:rsidRPr="00D54299">
        <w:rPr>
          <w:rFonts w:eastAsiaTheme="majorEastAsia" w:cs="Times New Roman (Headings CS)"/>
          <w:b/>
          <w:color w:val="0070C0"/>
          <w:szCs w:val="26"/>
          <w:u w:val="single"/>
        </w:rPr>
        <w:t>:</w:t>
      </w:r>
      <w:r w:rsidRPr="001D4D95">
        <w:rPr>
          <w:color w:val="0070C0"/>
          <w:u w:color="0000EE"/>
        </w:rPr>
        <w:t xml:space="preserve"> </w:t>
      </w:r>
      <w:r>
        <w:t>A</w:t>
      </w:r>
      <w:r>
        <w:t xml:space="preserve"> </w:t>
      </w:r>
      <w:r w:rsidR="001D4D95">
        <w:t xml:space="preserve">mobile </w:t>
      </w:r>
      <w:r>
        <w:t xml:space="preserve">client </w:t>
      </w:r>
      <w:r w:rsidR="005308B5">
        <w:t xml:space="preserve">for </w:t>
      </w:r>
      <w:r>
        <w:t xml:space="preserve">IITM BS degree’s annual culturals fest </w:t>
      </w:r>
      <w:hyperlink r:id="rId18" w:history="1">
        <w:r w:rsidR="001D4D95" w:rsidRPr="001D4D95">
          <w:rPr>
            <w:rStyle w:val="Hyperlink"/>
          </w:rPr>
          <w:t>Paradox</w:t>
        </w:r>
      </w:hyperlink>
      <w:r w:rsidR="001D4D95">
        <w:t>.</w:t>
      </w:r>
      <w:r>
        <w:t xml:space="preserve"> </w:t>
      </w:r>
      <w:r w:rsidR="001D4D95">
        <w:t xml:space="preserve">Primarily used by volunteers to check in lodgers and track supplied items. </w:t>
      </w:r>
    </w:p>
    <w:p w14:paraId="6589C777" w14:textId="683BB453" w:rsidR="005308B5" w:rsidRDefault="005308B5" w:rsidP="005308B5">
      <w:pPr>
        <w:spacing w:after="193" w:line="259" w:lineRule="auto"/>
        <w:ind w:left="-5"/>
      </w:pPr>
      <w:hyperlink r:id="rId19">
        <w:r>
          <w:rPr>
            <w:rFonts w:eastAsiaTheme="majorEastAsia" w:cs="Times New Roman (Headings CS)"/>
            <w:b/>
            <w:color w:val="0070C0"/>
            <w:szCs w:val="26"/>
            <w:u w:val="single"/>
          </w:rPr>
          <w:t xml:space="preserve">Paradox </w:t>
        </w:r>
        <w:r>
          <w:rPr>
            <w:rFonts w:eastAsiaTheme="majorEastAsia" w:cs="Times New Roman (Headings CS)"/>
            <w:b/>
            <w:color w:val="0070C0"/>
            <w:szCs w:val="26"/>
            <w:u w:val="single"/>
          </w:rPr>
          <w:t xml:space="preserve">Student Registration </w:t>
        </w:r>
        <w:r>
          <w:rPr>
            <w:rFonts w:eastAsiaTheme="majorEastAsia" w:cs="Times New Roman (Headings CS)"/>
            <w:b/>
            <w:color w:val="0070C0"/>
            <w:szCs w:val="26"/>
            <w:u w:val="single"/>
          </w:rPr>
          <w:t>Client</w:t>
        </w:r>
      </w:hyperlink>
      <w:r w:rsidRPr="00D54299">
        <w:rPr>
          <w:rFonts w:eastAsiaTheme="majorEastAsia" w:cs="Times New Roman (Headings CS)"/>
          <w:b/>
          <w:color w:val="0070C0"/>
          <w:szCs w:val="26"/>
          <w:u w:val="single"/>
        </w:rPr>
        <w:t>:</w:t>
      </w:r>
      <w:r w:rsidRPr="001D4D95">
        <w:rPr>
          <w:color w:val="0070C0"/>
          <w:u w:color="0000EE"/>
        </w:rPr>
        <w:t xml:space="preserve"> </w:t>
      </w:r>
      <w:r>
        <w:t>A mobile client built</w:t>
      </w:r>
      <w:r w:rsidR="00BB56E6">
        <w:t xml:space="preserve"> for Paradox</w:t>
      </w:r>
      <w:r>
        <w:t xml:space="preserve">. Primarily used by volunteers to check </w:t>
      </w:r>
      <w:r>
        <w:t>to perform gate check In and marking event attendance.</w:t>
      </w:r>
    </w:p>
    <w:p w14:paraId="4809C6C7" w14:textId="385278F3" w:rsidR="0059591E" w:rsidRDefault="005308B5" w:rsidP="005308B5">
      <w:pPr>
        <w:spacing w:after="193" w:line="259" w:lineRule="auto"/>
        <w:jc w:val="both"/>
      </w:pPr>
      <w:r w:rsidRPr="00D45867">
        <w:rPr>
          <w:b/>
          <w:bCs/>
        </w:rPr>
        <w:t>Smart Meter Suite</w:t>
      </w:r>
      <w:r>
        <w:t xml:space="preserve">: A collection of </w:t>
      </w:r>
      <w:hyperlink r:id="rId20" w:history="1">
        <w:r w:rsidRPr="005308B5">
          <w:rPr>
            <w:rStyle w:val="Hyperlink"/>
          </w:rPr>
          <w:t>APIs</w:t>
        </w:r>
      </w:hyperlink>
      <w:r>
        <w:t xml:space="preserve"> and mobile clients </w:t>
      </w:r>
      <w:hyperlink r:id="rId21" w:history="1">
        <w:r w:rsidRPr="005308B5">
          <w:rPr>
            <w:rStyle w:val="Hyperlink"/>
          </w:rPr>
          <w:t>[1]</w:t>
        </w:r>
      </w:hyperlink>
      <w:r>
        <w:t xml:space="preserve"> </w:t>
      </w:r>
      <w:hyperlink r:id="rId22" w:history="1">
        <w:r w:rsidRPr="005308B5">
          <w:rPr>
            <w:rStyle w:val="Hyperlink"/>
          </w:rPr>
          <w:t>[2]</w:t>
        </w:r>
      </w:hyperlink>
      <w:r>
        <w:t xml:space="preserve"> </w:t>
      </w:r>
      <w:hyperlink r:id="rId23" w:history="1">
        <w:r w:rsidRPr="005308B5">
          <w:rPr>
            <w:rStyle w:val="Hyperlink"/>
          </w:rPr>
          <w:t>[3]</w:t>
        </w:r>
      </w:hyperlink>
      <w:r>
        <w:t xml:space="preserve"> built for an IoT Smart Meter internship </w:t>
      </w:r>
      <w:r w:rsidR="00BB56E6">
        <w:t xml:space="preserve">project </w:t>
      </w:r>
      <w:r>
        <w:t xml:space="preserve">at </w:t>
      </w:r>
      <w:hyperlink r:id="rId24" w:history="1">
        <w:r w:rsidRPr="005308B5">
          <w:rPr>
            <w:rStyle w:val="Hyperlink"/>
          </w:rPr>
          <w:t>IGCAR</w:t>
        </w:r>
      </w:hyperlink>
      <w:r>
        <w:t xml:space="preserve">. </w:t>
      </w:r>
    </w:p>
    <w:p w14:paraId="4DAC496D" w14:textId="59902C56" w:rsidR="005308B5" w:rsidRDefault="00733D37" w:rsidP="00781AE8">
      <w:pPr>
        <w:spacing w:after="193" w:line="259" w:lineRule="auto"/>
        <w:ind w:left="-5"/>
      </w:pPr>
      <w:hyperlink r:id="rId25">
        <w:r>
          <w:rPr>
            <w:rFonts w:eastAsiaTheme="majorEastAsia" w:cs="Times New Roman (Headings CS)"/>
            <w:b/>
            <w:color w:val="0070C0"/>
            <w:szCs w:val="26"/>
            <w:u w:val="single"/>
          </w:rPr>
          <w:t>STM32 Drivers</w:t>
        </w:r>
      </w:hyperlink>
      <w:r>
        <w:t>: A collection of drivers written in C for STM</w:t>
      </w:r>
      <w:r w:rsidR="00D45867">
        <w:t>’s</w:t>
      </w:r>
      <w:r>
        <w:t xml:space="preserve"> </w:t>
      </w:r>
      <w:r w:rsidR="00D45867">
        <w:t>N</w:t>
      </w:r>
      <w:r>
        <w:t xml:space="preserve">ucleo board. </w:t>
      </w:r>
    </w:p>
    <w:p w14:paraId="08B64253" w14:textId="77777777" w:rsidR="00733D37" w:rsidRDefault="00733D37" w:rsidP="00733D37">
      <w:pPr>
        <w:pStyle w:val="Heading1"/>
      </w:pPr>
      <w:r>
        <w:t>Skills</w:t>
      </w:r>
    </w:p>
    <w:p w14:paraId="531B2EA3" w14:textId="77777777" w:rsidR="00733D37" w:rsidRPr="00003455" w:rsidRDefault="00733D37" w:rsidP="00733D3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6E53F2D1" wp14:editId="25972008">
                <wp:extent cx="5943600" cy="0"/>
                <wp:effectExtent l="0" t="0" r="0" b="0"/>
                <wp:docPr id="175821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3E84674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54D8FDCD" w14:textId="0E5F0E41" w:rsidR="00733D37" w:rsidRDefault="00733D37" w:rsidP="00733D37">
      <w:pPr>
        <w:pStyle w:val="ListBullet"/>
        <w:numPr>
          <w:ilvl w:val="0"/>
          <w:numId w:val="0"/>
        </w:numPr>
        <w:rPr>
          <w:rFonts w:eastAsiaTheme="majorEastAsia" w:cs="Times New Roman (Headings CS)"/>
          <w:bCs/>
          <w:color w:val="191919" w:themeColor="background2" w:themeShade="1A"/>
          <w:szCs w:val="26"/>
        </w:rPr>
      </w:pPr>
      <w:r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WebDev: </w:t>
      </w:r>
      <w:r>
        <w:rPr>
          <w:rFonts w:eastAsiaTheme="majorEastAsia" w:cs="Times New Roman (Headings CS)"/>
          <w:bCs/>
          <w:color w:val="191919" w:themeColor="background2" w:themeShade="1A"/>
          <w:szCs w:val="26"/>
        </w:rPr>
        <w:t>React Web, R</w:t>
      </w:r>
      <w:r w:rsidRPr="0059591E">
        <w:rPr>
          <w:rFonts w:eastAsiaTheme="majorEastAsia" w:cs="Times New Roman (Headings CS)"/>
          <w:bCs/>
          <w:color w:val="191919" w:themeColor="background2" w:themeShade="1A"/>
          <w:szCs w:val="26"/>
        </w:rPr>
        <w:t>eact Native, MongoDB,</w:t>
      </w:r>
      <w:r w:rsidR="00BB56E6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 </w:t>
      </w:r>
      <w:r w:rsidRPr="0059591E">
        <w:rPr>
          <w:rFonts w:eastAsiaTheme="majorEastAsia" w:cs="Times New Roman (Headings CS)"/>
          <w:bCs/>
          <w:color w:val="191919" w:themeColor="background2" w:themeShade="1A"/>
          <w:szCs w:val="26"/>
        </w:rPr>
        <w:t>REST APIs</w:t>
      </w:r>
      <w:r w:rsidR="00BB56E6"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 in Express, Flask, </w:t>
      </w:r>
      <w:r w:rsidRPr="0059591E">
        <w:rPr>
          <w:rFonts w:eastAsiaTheme="majorEastAsia" w:cs="Times New Roman (Headings CS)"/>
          <w:bCs/>
          <w:color w:val="191919" w:themeColor="background2" w:themeShade="1A"/>
          <w:szCs w:val="26"/>
        </w:rPr>
        <w:t>Typescript</w:t>
      </w:r>
    </w:p>
    <w:p w14:paraId="238D9277" w14:textId="77777777" w:rsidR="00733D37" w:rsidRDefault="00733D37" w:rsidP="00733D37">
      <w:pPr>
        <w:pStyle w:val="ListBullet"/>
        <w:numPr>
          <w:ilvl w:val="0"/>
          <w:numId w:val="0"/>
        </w:numPr>
        <w:rPr>
          <w:rFonts w:eastAsiaTheme="majorEastAsia" w:cs="Times New Roman (Headings CS)"/>
          <w:bCs/>
          <w:color w:val="191919" w:themeColor="background2" w:themeShade="1A"/>
          <w:szCs w:val="26"/>
        </w:rPr>
      </w:pPr>
      <w:r>
        <w:rPr>
          <w:rFonts w:eastAsiaTheme="majorEastAsia" w:cs="Times New Roman (Headings CS)"/>
          <w:b/>
          <w:color w:val="191919" w:themeColor="background2" w:themeShade="1A"/>
          <w:szCs w:val="26"/>
        </w:rPr>
        <w:t>Electronics:</w:t>
      </w:r>
      <w:r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 Micropython, Arduino, embedded driver development on STM32 </w:t>
      </w:r>
    </w:p>
    <w:p w14:paraId="0938B5C7" w14:textId="406AB800" w:rsidR="00733D37" w:rsidRPr="001D4D95" w:rsidRDefault="00733D37" w:rsidP="00733D37">
      <w:pPr>
        <w:pStyle w:val="ListBullet"/>
        <w:numPr>
          <w:ilvl w:val="0"/>
          <w:numId w:val="0"/>
        </w:numPr>
      </w:pPr>
      <w:r w:rsidRPr="00781AE8">
        <w:rPr>
          <w:rFonts w:eastAsiaTheme="majorEastAsia" w:cs="Times New Roman (Headings CS)"/>
          <w:b/>
          <w:color w:val="191919" w:themeColor="background2" w:themeShade="1A"/>
          <w:szCs w:val="26"/>
        </w:rPr>
        <w:t>Programming:</w:t>
      </w:r>
      <w:r w:rsidRPr="001D4D95">
        <w:t xml:space="preserve"> </w:t>
      </w:r>
      <w:r w:rsidR="00D45867">
        <w:t xml:space="preserve">JavaScript, </w:t>
      </w:r>
      <w:r>
        <w:t>Python, C#, MS-batch, and PowerShell Automation</w:t>
      </w:r>
    </w:p>
    <w:p w14:paraId="30A29FCB" w14:textId="018868B2" w:rsidR="00BB56E6" w:rsidRPr="00D45867" w:rsidRDefault="00733D37" w:rsidP="00733D37">
      <w:pPr>
        <w:pStyle w:val="ListBullet"/>
        <w:numPr>
          <w:ilvl w:val="0"/>
          <w:numId w:val="0"/>
        </w:numPr>
      </w:pPr>
      <w:r>
        <w:rPr>
          <w:rFonts w:eastAsiaTheme="majorEastAsia" w:cs="Times New Roman (Headings CS)"/>
          <w:b/>
          <w:color w:val="191919" w:themeColor="background2" w:themeShade="1A"/>
          <w:szCs w:val="26"/>
        </w:rPr>
        <w:t xml:space="preserve">Others: </w:t>
      </w:r>
      <w:r w:rsidRPr="001D4D95">
        <w:rPr>
          <w:rFonts w:eastAsiaTheme="majorEastAsia" w:cs="Times New Roman (Headings CS)"/>
          <w:bCs/>
          <w:color w:val="191919" w:themeColor="background2" w:themeShade="1A"/>
          <w:szCs w:val="26"/>
        </w:rPr>
        <w:t>ffmpeg</w:t>
      </w:r>
      <w:r>
        <w:rPr>
          <w:rFonts w:eastAsiaTheme="majorEastAsia" w:cs="Times New Roman (Headings CS)"/>
          <w:bCs/>
          <w:color w:val="191919" w:themeColor="background2" w:themeShade="1A"/>
          <w:szCs w:val="26"/>
        </w:rPr>
        <w:t xml:space="preserve">, git, </w:t>
      </w:r>
      <w:r>
        <w:t>ImageMagick, shell scripting</w:t>
      </w:r>
      <w:r w:rsidR="00D45867">
        <w:t>, SQL</w:t>
      </w:r>
      <w:r w:rsidR="006B3339">
        <w:t>, OpenCV, mediapipe, LTSpice</w:t>
      </w:r>
    </w:p>
    <w:p w14:paraId="172440C5" w14:textId="77777777" w:rsidR="00733D37" w:rsidRDefault="00733D37" w:rsidP="00733D37">
      <w:pPr>
        <w:pStyle w:val="Heading1"/>
      </w:pPr>
      <w:sdt>
        <w:sdtPr>
          <w:id w:val="1513793667"/>
          <w:placeholder>
            <w:docPart w:val="B3316AF3CE4D4937A2CCDB0C827C05AF"/>
          </w:placeholder>
          <w:temporary/>
          <w:showingPlcHdr/>
          <w15:appearance w15:val="hidden"/>
        </w:sdtPr>
        <w:sdtContent>
          <w:r>
            <w:t>Education</w:t>
          </w:r>
        </w:sdtContent>
      </w:sdt>
    </w:p>
    <w:p w14:paraId="64D57272" w14:textId="77777777" w:rsidR="00733D37" w:rsidRPr="00003455" w:rsidRDefault="00733D37" w:rsidP="00733D37">
      <w:pPr>
        <w:spacing w:line="168" w:lineRule="auto"/>
        <w:rPr>
          <w:sz w:val="10"/>
          <w:szCs w:val="12"/>
        </w:rPr>
      </w:pPr>
      <w:r w:rsidRPr="00003455">
        <w:rPr>
          <w:noProof/>
          <w:sz w:val="10"/>
          <w:szCs w:val="12"/>
          <w:lang w:val="en-IN" w:eastAsia="en-IN"/>
        </w:rPr>
        <mc:AlternateContent>
          <mc:Choice Requires="wps">
            <w:drawing>
              <wp:inline distT="0" distB="0" distL="0" distR="0" wp14:anchorId="71E3FB73" wp14:editId="523271DF">
                <wp:extent cx="5943600" cy="0"/>
                <wp:effectExtent l="0" t="0" r="0" b="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2415CA55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B94780C" w14:textId="6615E04D" w:rsidR="00733D37" w:rsidRDefault="00733D37" w:rsidP="00BB56E6">
      <w:pPr>
        <w:pStyle w:val="Heading2"/>
        <w:numPr>
          <w:ilvl w:val="0"/>
          <w:numId w:val="24"/>
        </w:numPr>
      </w:pPr>
      <w:r>
        <w:t>The PSBB Millennium School Gerugambakkam | Chennai, Tamilnadu</w:t>
      </w:r>
      <w:r>
        <w:tab/>
      </w:r>
    </w:p>
    <w:p w14:paraId="39CE4F22" w14:textId="3C47A8F6" w:rsidR="00733D37" w:rsidRDefault="00733D37" w:rsidP="00733D37">
      <w:r w:rsidRPr="00BB56E6">
        <w:rPr>
          <w:b/>
          <w:bCs/>
        </w:rPr>
        <w:t>Computer Science and Mathematics Stream</w:t>
      </w:r>
      <w:r>
        <w:t xml:space="preserve"> | 2007-2022</w:t>
      </w:r>
      <w:r w:rsidR="00D45867">
        <w:t xml:space="preserve"> | </w:t>
      </w:r>
      <w:r w:rsidR="00D45867" w:rsidRPr="00D45867">
        <w:rPr>
          <w:rStyle w:val="Emphasis"/>
          <w:b/>
          <w:bCs/>
        </w:rPr>
        <w:t>AISSE</w:t>
      </w:r>
      <w:r w:rsidR="00D45867" w:rsidRPr="00D45867">
        <w:rPr>
          <w:b/>
          <w:bCs/>
        </w:rPr>
        <w:t>: 465/500</w:t>
      </w:r>
      <w:r w:rsidR="00D45867">
        <w:t xml:space="preserve"> | </w:t>
      </w:r>
      <w:r w:rsidR="00D45867" w:rsidRPr="00D45867">
        <w:rPr>
          <w:b/>
          <w:bCs/>
          <w:i/>
          <w:iCs/>
        </w:rPr>
        <w:t>AISSCE</w:t>
      </w:r>
      <w:r w:rsidR="00D45867" w:rsidRPr="00D45867">
        <w:rPr>
          <w:b/>
          <w:bCs/>
        </w:rPr>
        <w:t>: 449/500</w:t>
      </w:r>
    </w:p>
    <w:p w14:paraId="3295FD00" w14:textId="6D6E8A65" w:rsidR="00BB56E6" w:rsidRPr="00D45867" w:rsidRDefault="00733D37" w:rsidP="00BB56E6">
      <w:r w:rsidRPr="00F0280E">
        <w:rPr>
          <w:b/>
          <w:bCs/>
        </w:rPr>
        <w:t>Achievements</w:t>
      </w:r>
      <w:r w:rsidR="00BB56E6">
        <w:rPr>
          <w:b/>
          <w:bCs/>
        </w:rPr>
        <w:t xml:space="preserve">: </w:t>
      </w:r>
      <w:r w:rsidRPr="00BB56E6">
        <w:t>Quiz Club Secretary 2019-2021</w:t>
      </w:r>
      <w:r w:rsidR="00BB56E6" w:rsidRPr="00BB56E6">
        <w:t xml:space="preserve">, </w:t>
      </w:r>
      <w:r w:rsidRPr="00BB56E6">
        <w:t>Debate Club Vice President 2020-21</w:t>
      </w:r>
      <w:r w:rsidR="00BB56E6" w:rsidRPr="00BB56E6">
        <w:t xml:space="preserve">, </w:t>
      </w:r>
      <w:r w:rsidRPr="00BB56E6">
        <w:t>Debate Club President 2021-22</w:t>
      </w:r>
    </w:p>
    <w:p w14:paraId="2A1BF530" w14:textId="3587629F" w:rsidR="00BB56E6" w:rsidRDefault="00733D37" w:rsidP="00BB56E6">
      <w:pPr>
        <w:pStyle w:val="Heading2"/>
        <w:numPr>
          <w:ilvl w:val="0"/>
          <w:numId w:val="24"/>
        </w:numPr>
      </w:pPr>
      <w:r>
        <w:t>SRM Institute of Science and Technology Ramapuram | Chennai, Tamilnadu</w:t>
      </w:r>
      <w:r>
        <w:tab/>
      </w:r>
    </w:p>
    <w:p w14:paraId="23276C05" w14:textId="222EBF8B" w:rsidR="00BB56E6" w:rsidRDefault="00733D37" w:rsidP="00BB56E6">
      <w:r w:rsidRPr="00BB56E6">
        <w:rPr>
          <w:b/>
          <w:bCs/>
        </w:rPr>
        <w:t>Electronics and Communications Engineering</w:t>
      </w:r>
      <w:r>
        <w:t xml:space="preserve"> | 2022-</w:t>
      </w:r>
      <w:r w:rsidR="00D45867">
        <w:t>Present</w:t>
      </w:r>
      <w:r w:rsidR="00BB56E6">
        <w:t xml:space="preserve">| </w:t>
      </w:r>
      <w:r w:rsidR="00BB56E6" w:rsidRPr="00D45867">
        <w:rPr>
          <w:b/>
          <w:bCs/>
        </w:rPr>
        <w:t>CGPA: 9.57*</w:t>
      </w:r>
    </w:p>
    <w:p w14:paraId="0E60DADB" w14:textId="55B9BEAC" w:rsidR="00BB56E6" w:rsidRDefault="00733D37" w:rsidP="00BB56E6">
      <w:r w:rsidRPr="00F0280E">
        <w:rPr>
          <w:b/>
          <w:bCs/>
        </w:rPr>
        <w:t>Achievements</w:t>
      </w:r>
      <w:r w:rsidR="00BB56E6">
        <w:rPr>
          <w:b/>
          <w:bCs/>
        </w:rPr>
        <w:t xml:space="preserve">: </w:t>
      </w:r>
      <w:r w:rsidRPr="00BB56E6">
        <w:t>SRM Project Day 2024 - Runner Up</w:t>
      </w:r>
      <w:r w:rsidR="00BB56E6" w:rsidRPr="00BB56E6">
        <w:t xml:space="preserve">, </w:t>
      </w:r>
      <w:r w:rsidR="00BB56E6">
        <w:t xml:space="preserve">Winner </w:t>
      </w:r>
      <w:r w:rsidR="00BB56E6" w:rsidRPr="00BB56E6">
        <w:t xml:space="preserve">BIT Project </w:t>
      </w:r>
      <w:r w:rsidR="00D45867">
        <w:t>Expo</w:t>
      </w:r>
      <w:r w:rsidR="00BB56E6" w:rsidRPr="00BB56E6">
        <w:t xml:space="preserve"> (April 2024)</w:t>
      </w:r>
    </w:p>
    <w:p w14:paraId="5A0C665A" w14:textId="3443573C" w:rsidR="00781AE8" w:rsidRPr="00BB56E6" w:rsidRDefault="00733D37" w:rsidP="00BB56E6">
      <w:pPr>
        <w:pStyle w:val="ListParagraph"/>
        <w:numPr>
          <w:ilvl w:val="0"/>
          <w:numId w:val="24"/>
        </w:numPr>
        <w:rPr>
          <w:b/>
          <w:bCs/>
        </w:rPr>
      </w:pPr>
      <w:r w:rsidRPr="00BB56E6">
        <w:rPr>
          <w:b/>
          <w:bCs/>
        </w:rPr>
        <w:t>IIT</w:t>
      </w:r>
      <w:r w:rsidR="00BB56E6" w:rsidRPr="00BB56E6">
        <w:rPr>
          <w:b/>
          <w:bCs/>
        </w:rPr>
        <w:t xml:space="preserve"> Madras</w:t>
      </w:r>
      <w:r w:rsidRPr="00BB56E6">
        <w:rPr>
          <w:b/>
          <w:bCs/>
        </w:rPr>
        <w:t xml:space="preserve"> BS Degree | Remote</w:t>
      </w:r>
    </w:p>
    <w:p w14:paraId="02C4DF3A" w14:textId="4B7822F5" w:rsidR="00BB56E6" w:rsidRPr="00BB56E6" w:rsidRDefault="00BB56E6" w:rsidP="00BB56E6">
      <w:r w:rsidRPr="00D45867">
        <w:rPr>
          <w:b/>
          <w:bCs/>
        </w:rPr>
        <w:t>Diploma in Data Science</w:t>
      </w:r>
      <w:r>
        <w:t xml:space="preserve"> | 2022–</w:t>
      </w:r>
      <w:r w:rsidR="00D45867">
        <w:t>Present</w:t>
      </w:r>
      <w:r w:rsidR="00D45867">
        <w:t xml:space="preserve"> </w:t>
      </w:r>
      <w:r>
        <w:t xml:space="preserve">* | </w:t>
      </w:r>
      <w:r w:rsidRPr="00D45867">
        <w:rPr>
          <w:b/>
          <w:bCs/>
        </w:rPr>
        <w:t>CGPA: 7.2*</w:t>
      </w:r>
      <w:r>
        <w:t xml:space="preserve"> </w:t>
      </w:r>
    </w:p>
    <w:sectPr w:rsidR="00BB56E6" w:rsidRPr="00BB56E6" w:rsidSect="0035485F">
      <w:footerReference w:type="first" r:id="rId26"/>
      <w:pgSz w:w="12240" w:h="15840"/>
      <w:pgMar w:top="567" w:right="720" w:bottom="720" w:left="720" w:header="578" w:footer="289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81EEDE" w14:textId="77777777" w:rsidR="00C3318A" w:rsidRDefault="00C3318A">
      <w:pPr>
        <w:spacing w:after="0"/>
      </w:pPr>
      <w:r>
        <w:separator/>
      </w:r>
    </w:p>
  </w:endnote>
  <w:endnote w:type="continuationSeparator" w:id="0">
    <w:p w14:paraId="0A6F07B4" w14:textId="77777777" w:rsidR="00C3318A" w:rsidRDefault="00C3318A">
      <w:pPr>
        <w:spacing w:after="0"/>
      </w:pPr>
      <w:r>
        <w:continuationSeparator/>
      </w:r>
    </w:p>
  </w:endnote>
  <w:endnote w:type="continuationNotice" w:id="1">
    <w:p w14:paraId="3F5A271B" w14:textId="77777777" w:rsidR="00C3318A" w:rsidRDefault="00C3318A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07A828" w14:textId="0F2AAA5D" w:rsidR="00E349DF" w:rsidRDefault="00E349DF">
    <w:pPr>
      <w:pStyle w:val="Footer"/>
      <w:pBdr>
        <w:bottom w:val="single" w:sz="6" w:space="1" w:color="auto"/>
      </w:pBdr>
    </w:pPr>
  </w:p>
  <w:p w14:paraId="2CFB092E" w14:textId="642C5CE1" w:rsidR="00ED598E" w:rsidRDefault="00E349DF">
    <w:pPr>
      <w:pStyle w:val="Footer"/>
    </w:pPr>
    <w:r>
      <w:t>Shantanu Ramanujapuram</w:t>
    </w:r>
    <w:r w:rsidR="00D45867">
      <w:t xml:space="preserve">   </w:t>
    </w:r>
    <w:r>
      <w:tab/>
    </w:r>
    <w:r>
      <w:tab/>
    </w:r>
    <w:r>
      <w:tab/>
    </w:r>
    <w:r>
      <w:tab/>
    </w:r>
    <w:r>
      <w:ptab w:relativeTo="margin" w:alignment="right" w:leader="none"/>
    </w:r>
    <w:r w:rsidR="00733D37">
      <w:t>May 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C4C578" w14:textId="77777777" w:rsidR="00C3318A" w:rsidRDefault="00C3318A">
      <w:pPr>
        <w:spacing w:after="0"/>
      </w:pPr>
      <w:r>
        <w:separator/>
      </w:r>
    </w:p>
  </w:footnote>
  <w:footnote w:type="continuationSeparator" w:id="0">
    <w:p w14:paraId="35E7A424" w14:textId="77777777" w:rsidR="00C3318A" w:rsidRDefault="00C3318A">
      <w:pPr>
        <w:spacing w:after="0"/>
      </w:pPr>
      <w:r>
        <w:continuationSeparator/>
      </w:r>
    </w:p>
  </w:footnote>
  <w:footnote w:type="continuationNotice" w:id="1">
    <w:p w14:paraId="553DFDFA" w14:textId="77777777" w:rsidR="00C3318A" w:rsidRDefault="00C3318A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B59620D"/>
    <w:multiLevelType w:val="hybridMultilevel"/>
    <w:tmpl w:val="F9B66A0C"/>
    <w:lvl w:ilvl="0" w:tplc="F266CFF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B410D7"/>
    <w:multiLevelType w:val="hybridMultilevel"/>
    <w:tmpl w:val="5892311E"/>
    <w:lvl w:ilvl="0" w:tplc="CA887C5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E11839"/>
    <w:multiLevelType w:val="hybridMultilevel"/>
    <w:tmpl w:val="2F0E7464"/>
    <w:lvl w:ilvl="0" w:tplc="52644F64">
      <w:numFmt w:val="bullet"/>
      <w:lvlText w:val=""/>
      <w:lvlJc w:val="left"/>
      <w:pPr>
        <w:ind w:left="720" w:hanging="360"/>
      </w:pPr>
      <w:rPr>
        <w:rFonts w:ascii="Wingdings" w:eastAsiaTheme="majorEastAsia" w:hAnsi="Wingdings" w:cs="Times New Roman (Headings CS)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5E46E1"/>
    <w:multiLevelType w:val="hybridMultilevel"/>
    <w:tmpl w:val="86D2C4BA"/>
    <w:lvl w:ilvl="0" w:tplc="A2B6BF5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5" w15:restartNumberingAfterBreak="0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BC109C6"/>
    <w:multiLevelType w:val="hybridMultilevel"/>
    <w:tmpl w:val="0900BB82"/>
    <w:lvl w:ilvl="0" w:tplc="A47A72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573306">
    <w:abstractNumId w:val="9"/>
  </w:num>
  <w:num w:numId="2" w16cid:durableId="687103951">
    <w:abstractNumId w:val="9"/>
    <w:lvlOverride w:ilvl="0">
      <w:startOverride w:val="1"/>
    </w:lvlOverride>
  </w:num>
  <w:num w:numId="3" w16cid:durableId="256839553">
    <w:abstractNumId w:val="9"/>
    <w:lvlOverride w:ilvl="0">
      <w:startOverride w:val="1"/>
    </w:lvlOverride>
  </w:num>
  <w:num w:numId="4" w16cid:durableId="76633869">
    <w:abstractNumId w:val="9"/>
    <w:lvlOverride w:ilvl="0">
      <w:startOverride w:val="1"/>
    </w:lvlOverride>
  </w:num>
  <w:num w:numId="5" w16cid:durableId="1649749212">
    <w:abstractNumId w:val="7"/>
  </w:num>
  <w:num w:numId="6" w16cid:durableId="1543638955">
    <w:abstractNumId w:val="6"/>
  </w:num>
  <w:num w:numId="7" w16cid:durableId="862667714">
    <w:abstractNumId w:val="5"/>
  </w:num>
  <w:num w:numId="8" w16cid:durableId="309139623">
    <w:abstractNumId w:val="4"/>
  </w:num>
  <w:num w:numId="9" w16cid:durableId="1141117901">
    <w:abstractNumId w:val="8"/>
  </w:num>
  <w:num w:numId="10" w16cid:durableId="626351780">
    <w:abstractNumId w:val="3"/>
  </w:num>
  <w:num w:numId="11" w16cid:durableId="1013805195">
    <w:abstractNumId w:val="2"/>
  </w:num>
  <w:num w:numId="12" w16cid:durableId="1826627805">
    <w:abstractNumId w:val="1"/>
  </w:num>
  <w:num w:numId="13" w16cid:durableId="1185903071">
    <w:abstractNumId w:val="0"/>
  </w:num>
  <w:num w:numId="14" w16cid:durableId="1103962959">
    <w:abstractNumId w:val="14"/>
  </w:num>
  <w:num w:numId="15" w16cid:durableId="1060791487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16" w16cid:durableId="888687441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7" w16cid:durableId="1313296376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18" w16cid:durableId="707221925">
    <w:abstractNumId w:val="14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19" w16cid:durableId="2095972890">
    <w:abstractNumId w:val="15"/>
  </w:num>
  <w:num w:numId="20" w16cid:durableId="1649477019">
    <w:abstractNumId w:val="10"/>
  </w:num>
  <w:num w:numId="21" w16cid:durableId="1498614003">
    <w:abstractNumId w:val="11"/>
  </w:num>
  <w:num w:numId="22" w16cid:durableId="219948179">
    <w:abstractNumId w:val="16"/>
  </w:num>
  <w:num w:numId="23" w16cid:durableId="299262710">
    <w:abstractNumId w:val="13"/>
  </w:num>
  <w:num w:numId="24" w16cid:durableId="186806216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280E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39BD"/>
    <w:rsid w:val="00066E2A"/>
    <w:rsid w:val="00076DB4"/>
    <w:rsid w:val="0009195F"/>
    <w:rsid w:val="000D355D"/>
    <w:rsid w:val="001046AC"/>
    <w:rsid w:val="0011008C"/>
    <w:rsid w:val="00111371"/>
    <w:rsid w:val="001172E5"/>
    <w:rsid w:val="001274B5"/>
    <w:rsid w:val="00140528"/>
    <w:rsid w:val="001433E3"/>
    <w:rsid w:val="0016014D"/>
    <w:rsid w:val="001608CC"/>
    <w:rsid w:val="0018191F"/>
    <w:rsid w:val="00181FE7"/>
    <w:rsid w:val="00186230"/>
    <w:rsid w:val="001D4B58"/>
    <w:rsid w:val="001D4D95"/>
    <w:rsid w:val="00200572"/>
    <w:rsid w:val="00262033"/>
    <w:rsid w:val="00271453"/>
    <w:rsid w:val="00276E4F"/>
    <w:rsid w:val="00295104"/>
    <w:rsid w:val="002C0DDD"/>
    <w:rsid w:val="002D59A2"/>
    <w:rsid w:val="00302F19"/>
    <w:rsid w:val="00304507"/>
    <w:rsid w:val="003108DB"/>
    <w:rsid w:val="00331246"/>
    <w:rsid w:val="003319FB"/>
    <w:rsid w:val="00351D1B"/>
    <w:rsid w:val="0035485F"/>
    <w:rsid w:val="00357FD0"/>
    <w:rsid w:val="003630D5"/>
    <w:rsid w:val="00374627"/>
    <w:rsid w:val="00380722"/>
    <w:rsid w:val="0039440E"/>
    <w:rsid w:val="00394A6D"/>
    <w:rsid w:val="003B2143"/>
    <w:rsid w:val="003C14A1"/>
    <w:rsid w:val="003C38F0"/>
    <w:rsid w:val="003F19B9"/>
    <w:rsid w:val="00400FD0"/>
    <w:rsid w:val="0040118E"/>
    <w:rsid w:val="00420DE9"/>
    <w:rsid w:val="00433CD1"/>
    <w:rsid w:val="00445933"/>
    <w:rsid w:val="004476A1"/>
    <w:rsid w:val="004476B0"/>
    <w:rsid w:val="004A4BFA"/>
    <w:rsid w:val="004D433E"/>
    <w:rsid w:val="004E47F6"/>
    <w:rsid w:val="004E6381"/>
    <w:rsid w:val="004F305A"/>
    <w:rsid w:val="004F7524"/>
    <w:rsid w:val="00504FB9"/>
    <w:rsid w:val="005114E7"/>
    <w:rsid w:val="005308B5"/>
    <w:rsid w:val="005338E9"/>
    <w:rsid w:val="00536083"/>
    <w:rsid w:val="00542008"/>
    <w:rsid w:val="005463C0"/>
    <w:rsid w:val="00582E2D"/>
    <w:rsid w:val="0059591E"/>
    <w:rsid w:val="005A1CE4"/>
    <w:rsid w:val="005A29F5"/>
    <w:rsid w:val="005A77FC"/>
    <w:rsid w:val="005A7D8A"/>
    <w:rsid w:val="005C2BF4"/>
    <w:rsid w:val="005D49B2"/>
    <w:rsid w:val="005D5D10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3339"/>
    <w:rsid w:val="006B4315"/>
    <w:rsid w:val="006C17CD"/>
    <w:rsid w:val="006D236F"/>
    <w:rsid w:val="006E0605"/>
    <w:rsid w:val="006E401C"/>
    <w:rsid w:val="006F0EAE"/>
    <w:rsid w:val="006F2441"/>
    <w:rsid w:val="00711175"/>
    <w:rsid w:val="00712084"/>
    <w:rsid w:val="007148DA"/>
    <w:rsid w:val="00733D37"/>
    <w:rsid w:val="007571DC"/>
    <w:rsid w:val="00774126"/>
    <w:rsid w:val="0077621B"/>
    <w:rsid w:val="00781236"/>
    <w:rsid w:val="00781AE8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01AE6"/>
    <w:rsid w:val="00912D4C"/>
    <w:rsid w:val="00924DC2"/>
    <w:rsid w:val="0093056E"/>
    <w:rsid w:val="0093754D"/>
    <w:rsid w:val="00950405"/>
    <w:rsid w:val="00950EA4"/>
    <w:rsid w:val="00952F98"/>
    <w:rsid w:val="00956C3B"/>
    <w:rsid w:val="00971892"/>
    <w:rsid w:val="0097323F"/>
    <w:rsid w:val="00974B20"/>
    <w:rsid w:val="009757B2"/>
    <w:rsid w:val="009763C8"/>
    <w:rsid w:val="00982EDE"/>
    <w:rsid w:val="009858B8"/>
    <w:rsid w:val="009A20EF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52A5A"/>
    <w:rsid w:val="00B610B1"/>
    <w:rsid w:val="00B769EE"/>
    <w:rsid w:val="00B8342B"/>
    <w:rsid w:val="00B86516"/>
    <w:rsid w:val="00BB273E"/>
    <w:rsid w:val="00BB56E6"/>
    <w:rsid w:val="00BD735D"/>
    <w:rsid w:val="00C03729"/>
    <w:rsid w:val="00C04033"/>
    <w:rsid w:val="00C30F46"/>
    <w:rsid w:val="00C31DBF"/>
    <w:rsid w:val="00C3318A"/>
    <w:rsid w:val="00C444AC"/>
    <w:rsid w:val="00C57E43"/>
    <w:rsid w:val="00C6464E"/>
    <w:rsid w:val="00C72B59"/>
    <w:rsid w:val="00C84BA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5867"/>
    <w:rsid w:val="00D468C9"/>
    <w:rsid w:val="00D52131"/>
    <w:rsid w:val="00D54299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349DF"/>
    <w:rsid w:val="00E45F8D"/>
    <w:rsid w:val="00E71047"/>
    <w:rsid w:val="00E726F0"/>
    <w:rsid w:val="00EA2B92"/>
    <w:rsid w:val="00EC12CE"/>
    <w:rsid w:val="00ED598E"/>
    <w:rsid w:val="00ED7FEB"/>
    <w:rsid w:val="00EE25F3"/>
    <w:rsid w:val="00F0280E"/>
    <w:rsid w:val="00F20153"/>
    <w:rsid w:val="00F37140"/>
    <w:rsid w:val="00F40303"/>
    <w:rsid w:val="00F4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3E720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D598E"/>
    <w:pPr>
      <w:keepNext/>
      <w:keepLines/>
      <w:spacing w:before="200" w:after="8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4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ED598E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Borders>
        <w:top w:val="single" w:sz="4" w:space="0" w:color="141414" w:themeColor="accent1"/>
        <w:bottom w:val="single" w:sz="4" w:space="0" w:color="14141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bottom w:val="single" w:sz="8" w:space="0" w:color="14141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75D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35485F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59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ShanTen/hydrocarbonator" TargetMode="External"/><Relationship Id="rId18" Type="http://schemas.openxmlformats.org/officeDocument/2006/relationships/hyperlink" Target="https://www.iitmparadox.org/" TargetMode="External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ShanTen/SmartMeterClient-Admin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github.com/ShanTen/hydrocarbonator" TargetMode="External"/><Relationship Id="rId17" Type="http://schemas.openxmlformats.org/officeDocument/2006/relationships/hyperlink" Target="https://github.com/ShanTen/ParadoxAccomodation" TargetMode="External"/><Relationship Id="rId25" Type="http://schemas.openxmlformats.org/officeDocument/2006/relationships/hyperlink" Target="https://github.com/ShanTen/Nucleo-Board-Drivers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ShanTen/Tree-Parser" TargetMode="External"/><Relationship Id="rId20" Type="http://schemas.openxmlformats.org/officeDocument/2006/relationships/hyperlink" Target="https://github.com/ShanTen/SmartMeterAPI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github.com/shanTen" TargetMode="External"/><Relationship Id="rId24" Type="http://schemas.openxmlformats.org/officeDocument/2006/relationships/hyperlink" Target="https://www.igcar.gov.in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github.com/ShanTen/CoordinateCompoundNaming" TargetMode="External"/><Relationship Id="rId23" Type="http://schemas.openxmlformats.org/officeDocument/2006/relationships/hyperlink" Target="https://github.com/ShanTen/RelayApp" TargetMode="External"/><Relationship Id="rId28" Type="http://schemas.openxmlformats.org/officeDocument/2006/relationships/glossaryDocument" Target="glossary/document.xml"/><Relationship Id="rId10" Type="http://schemas.openxmlformats.org/officeDocument/2006/relationships/endnotes" Target="endnotes.xml"/><Relationship Id="rId19" Type="http://schemas.openxmlformats.org/officeDocument/2006/relationships/hyperlink" Target="https://github.com/ShanTen/ParadoxSR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ShanTen/hydrocarbonator" TargetMode="External"/><Relationship Id="rId22" Type="http://schemas.openxmlformats.org/officeDocument/2006/relationships/hyperlink" Target="https://github.com/ShanTen/SmartMeterClient-Household" TargetMode="External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joh\AppData\Roaming\Microsoft\Templates\ATS%20bold%20clas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3316AF3CE4D4937A2CCDB0C827C0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2EC867-C0FF-40F5-9553-C1D9E5C71782}"/>
      </w:docPartPr>
      <w:docPartBody>
        <w:p w:rsidR="00000000" w:rsidRDefault="00DA6425" w:rsidP="00DA6425">
          <w:pPr>
            <w:pStyle w:val="B3316AF3CE4D4937A2CCDB0C827C05AF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0D4"/>
    <w:rsid w:val="007453F3"/>
    <w:rsid w:val="009950D4"/>
    <w:rsid w:val="00C84BA9"/>
    <w:rsid w:val="00DA6425"/>
    <w:rsid w:val="00ED0C64"/>
    <w:rsid w:val="00FC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316AF3CE4D4937A2CCDB0C827C05AF">
    <w:name w:val="B3316AF3CE4D4937A2CCDB0C827C05AF"/>
    <w:rsid w:val="00DA6425"/>
    <w:pPr>
      <w:spacing w:line="278" w:lineRule="auto"/>
    </w:pPr>
    <w:rPr>
      <w:sz w:val="24"/>
      <w:szCs w:val="24"/>
    </w:rPr>
  </w:style>
  <w:style w:type="paragraph" w:customStyle="1" w:styleId="63E41AB1B0CE41EAB65435979E982436">
    <w:name w:val="63E41AB1B0CE41EAB65435979E9824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 panose="020B0A0402010202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E5AEB-BD32-46FB-B4E8-5C314C3FA5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268ACC-32FC-4261-BF80-5F6DE34E1C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9893E80-0AB2-4C42-8D6E-F0C64251EDE9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52214AB8-12AA-448A-A39F-C2BA26A9BDA6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ATS bold classic resume.dotx</Template>
  <TotalTime>0</TotalTime>
  <Pages>1</Pages>
  <Words>456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2024-05-17T12:52:00Z</dcterms:created>
  <dcterms:modified xsi:type="dcterms:W3CDTF">2024-05-17T12:53:00Z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
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D0D29" w14:textId="57AFBCE7" w:rsidR="00F41BEE" w:rsidRPr="00F0280E" w:rsidRDefault="00F0280E" w:rsidP="00F0280E">
      <w:pPr>
        <w:pStyle w:val="Heading1"/>
      </w:pPr>
      <w:r>
        <w:t xml:space="preserve">Shantanu </w:t>
      </w:r>
      <w:proofErr w:type="spellStart"/>
      <w:r>
        <w:t>Ramanujapuram</w:t>
      </w:r>
      <w:proofErr w:type="spellEnd"/>
      <w:r w:rsidR="00F41BEE">
        <w:t xml:space="preserve"> </w:t>
      </w:r>
      <w:r w:rsidRPr="00003455">
        <w:rPr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00F205F7" wp14:editId="5FDB8848">
                <wp:extent cx="5943600" cy="0"/>
                <wp:effectExtent l="0" t="0" r="0" b="0"/>
                <wp:docPr id="7807360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86F09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E5EC36D" w14:textId="3BCAF709" w:rsidR="00F41BEE" w:rsidRDefault="00F0280E" w:rsidP="009E3475">
      <w:pPr>
        <w:pStyle w:val="Heading1"/>
      </w:pPr>
      <w:r>
        <w:t>+91 8637643053</w:t>
      </w:r>
      <w:r w:rsidR="00F41BEE" w:rsidRPr="00B5257D">
        <w:t xml:space="preserve"> |</w:t>
      </w:r>
      <w:r w:rsidR="00F41BEE">
        <w:t xml:space="preserve"> </w:t>
      </w:r>
      <w:r>
        <w:t>shantanuramanujapuram@gmail.com</w:t>
      </w:r>
      <w:r w:rsidR="00F41BEE" w:rsidRPr="00B5257D">
        <w:t xml:space="preserve"> </w:t>
      </w:r>
      <w:r>
        <w:t xml:space="preserve">| Chennai, </w:t>
      </w:r>
      <w:proofErr w:type="spellStart"/>
      <w:r>
        <w:t>Tamilnadu</w:t>
      </w:r>
      <w:proofErr w:type="spellEnd"/>
    </w:p>
    <w:p w14:paraId="0005226E" w14:textId="27505E9B" w:rsidR="00F41BEE" w:rsidRPr="00F0280E" w:rsidRDefault="00F0280E" w:rsidP="00F0280E">
      <w:pPr>
        <w:pStyle w:val="Heading1"/>
      </w:pPr>
      <w:r>
        <w:t>Summary</w:t>
      </w:r>
    </w:p>
    <w:p w14:paraId="600691E7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4A76D9BA" wp14:editId="4C8B8019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B1385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526E56D" w14:textId="1F86A936" w:rsidR="00F0280E" w:rsidRDefault="00F0280E" w:rsidP="00C31DBF">
      <w:pPr>
        <w:ind w:left="-5"/>
      </w:pPr>
      <w:r w:rsidRPr="00C31DBF">
        <w:rPr>
          <w:rFonts w:eastAsiaTheme="majorEastAsia" w:cs="Times New Roman (Headings CS)"/>
          <w:b/>
          <w:color w:val="191919" w:themeColor="background2" w:themeShade="1A"/>
          <w:szCs w:val="26"/>
        </w:rPr>
        <w:t xml:space="preserve">As of </w:t>
      </w:r>
      <w:r w:rsidR="00C31DBF" w:rsidRPr="00C31DBF">
        <w:rPr>
          <w:rFonts w:eastAsiaTheme="majorEastAsia" w:cs="Times New Roman (Headings CS)"/>
          <w:b/>
          <w:color w:val="191919" w:themeColor="background2" w:themeShade="1A"/>
          <w:szCs w:val="26"/>
        </w:rPr>
        <w:t>Aug 2023:</w:t>
      </w:r>
      <w:r w:rsidR="00C31DBF">
        <w:t xml:space="preserve"> </w:t>
      </w:r>
      <w:r>
        <w:t xml:space="preserve">I am a student studying electronics and communications engineering. Experienced hobbyist programmer since 2018 having worked with Python, C# and </w:t>
      </w:r>
      <w:r w:rsidR="00C31DBF">
        <w:t>JavaScript</w:t>
      </w:r>
      <w:r>
        <w:t>. Currently pursuing mobile app development with React Native, CAD Modelling in Fusion 360 and basic electronics.</w:t>
      </w:r>
    </w:p>
    <w:p w14:paraId="6DA61C07" w14:textId="77777777" w:rsidR="00F41BEE" w:rsidRDefault="00974B20" w:rsidP="006E0605">
      <w:pPr>
        <w:pStyle w:val="Heading1"/>
      </w:pPr>
      <w:sdt>
        <w:sdtPr>
          <w:id w:val="1513793667"/>
          <w:placeholder>
            <w:docPart w:val="63E41AB1B0CE41EAB65435979E982436"/>
          </w:placeholder>
          <w:temporary/>
          <w:showingPlcHdr/>
          <w15:appearance w15:val="hidden"/>
        </w:sdtPr>
        <w:sdtEndPr/>
        <w:sdtContent>
          <w:r w:rsidR="00F41BEE">
            <w:t>Education</w:t>
          </w:r>
        </w:sdtContent>
      </w:sdt>
    </w:p>
    <w:p w14:paraId="188E1EF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32C434EC" wp14:editId="2C2F2205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B59C2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F46F5A0" w14:textId="31371B21" w:rsidR="00F41BEE" w:rsidRDefault="00F0280E" w:rsidP="006E0605">
      <w:pPr>
        <w:pStyle w:val="Heading2"/>
      </w:pPr>
      <w:r>
        <w:t xml:space="preserve">The PSBB Millennium School </w:t>
      </w:r>
      <w:proofErr w:type="spellStart"/>
      <w:r>
        <w:t>Gerugambakkam</w:t>
      </w:r>
      <w:proofErr w:type="spellEnd"/>
      <w:r>
        <w:t xml:space="preserve"> | Chennai, </w:t>
      </w:r>
      <w:proofErr w:type="spellStart"/>
      <w:r>
        <w:t>Tamilnadu</w:t>
      </w:r>
      <w:proofErr w:type="spellEnd"/>
      <w:r w:rsidR="00003455">
        <w:tab/>
      </w:r>
    </w:p>
    <w:p w14:paraId="0049B353" w14:textId="457E89E8" w:rsidR="00F41BEE" w:rsidRDefault="00F0280E" w:rsidP="00D52131">
      <w:r>
        <w:t>Computer Science and Mathematics Stream</w:t>
      </w:r>
      <w:r w:rsidR="00F41BEE">
        <w:t xml:space="preserve"> | </w:t>
      </w:r>
      <w:r>
        <w:t>2007-2022</w:t>
      </w:r>
    </w:p>
    <w:p w14:paraId="26713379" w14:textId="65F0ADC0" w:rsidR="00003455" w:rsidRDefault="00F0280E" w:rsidP="00003455">
      <w:pPr>
        <w:rPr>
          <w:b/>
          <w:bCs/>
        </w:rPr>
      </w:pPr>
      <w:r w:rsidRPr="00F0280E">
        <w:rPr>
          <w:b/>
          <w:bCs/>
        </w:rPr>
        <w:t>Achievements</w:t>
      </w:r>
    </w:p>
    <w:p w14:paraId="771681C9" w14:textId="683C41A2" w:rsidR="00F0280E" w:rsidRDefault="00F0280E" w:rsidP="00F0280E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Quiz Club Secretary 2019-2021</w:t>
      </w:r>
    </w:p>
    <w:p w14:paraId="4D007D5A" w14:textId="16DF7A85" w:rsidR="00F0280E" w:rsidRDefault="00F0280E" w:rsidP="00F0280E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Debate Club Vice President 2020-21</w:t>
      </w:r>
    </w:p>
    <w:p w14:paraId="48E1687C" w14:textId="57FE2E93" w:rsidR="00F0280E" w:rsidRPr="00F0280E" w:rsidRDefault="00F0280E" w:rsidP="00F0280E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Debate Club President 2021-22</w:t>
      </w:r>
    </w:p>
    <w:p w14:paraId="5FD064E6" w14:textId="051B72E1" w:rsidR="00F41BEE" w:rsidRDefault="00F0280E" w:rsidP="006E0605">
      <w:pPr>
        <w:pStyle w:val="Heading2"/>
      </w:pPr>
      <w:r>
        <w:t xml:space="preserve">SRM Institute of Science and Technology </w:t>
      </w:r>
      <w:proofErr w:type="spellStart"/>
      <w:r>
        <w:t>Ramapuram</w:t>
      </w:r>
      <w:proofErr w:type="spellEnd"/>
      <w:r>
        <w:t xml:space="preserve"> | Chennai, </w:t>
      </w:r>
      <w:proofErr w:type="spellStart"/>
      <w:r>
        <w:t>Tamilnadu</w:t>
      </w:r>
      <w:proofErr w:type="spellEnd"/>
      <w:r w:rsidR="00003455">
        <w:tab/>
      </w:r>
    </w:p>
    <w:p w14:paraId="4BD0E393" w14:textId="48161FF4" w:rsidR="00F0280E" w:rsidRDefault="00F0280E" w:rsidP="00F0280E">
      <w:r>
        <w:t>Electronics and Communications Engineering</w:t>
      </w:r>
      <w:r w:rsidR="00F41BEE">
        <w:t xml:space="preserve"> | </w:t>
      </w:r>
      <w:r>
        <w:t>2022-2026</w:t>
      </w:r>
    </w:p>
    <w:p w14:paraId="5B1A5284" w14:textId="665CD4F7" w:rsidR="00F20153" w:rsidRPr="00F20153" w:rsidRDefault="00F20153" w:rsidP="00F20153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 xml:space="preserve"> SRM RMP Development Team Nov 2022 – Aug 2023</w:t>
      </w:r>
    </w:p>
    <w:p w14:paraId="0A7193B1" w14:textId="2E1510DF" w:rsidR="00F41BEE" w:rsidRDefault="00F0280E" w:rsidP="00D52131">
      <w:pPr>
        <w:pStyle w:val="Heading1"/>
      </w:pPr>
      <w:r>
        <w:t>Skills</w:t>
      </w:r>
    </w:p>
    <w:p w14:paraId="423BA5F2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2738DCF4" wp14:editId="4B814CE3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BD1D1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5501F3" w14:textId="6118D5A5" w:rsidR="00F0280E" w:rsidRPr="00F0280E" w:rsidRDefault="00C31DBF" w:rsidP="00C31DBF">
      <w:pPr>
        <w:pStyle w:val="ListBullet"/>
        <w:numPr>
          <w:ilvl w:val="0"/>
          <w:numId w:val="0"/>
        </w:numPr>
      </w:pPr>
      <w:r w:rsidRPr="00781AE8">
        <w:rPr>
          <w:rFonts w:eastAsiaTheme="majorEastAsia" w:cs="Times New Roman (Headings CS)"/>
          <w:b/>
          <w:color w:val="191919" w:themeColor="background2" w:themeShade="1A"/>
          <w:szCs w:val="26"/>
        </w:rPr>
        <w:t>Development:</w:t>
      </w:r>
      <w:r w:rsidR="00781AE8">
        <w:rPr>
          <w:u w:val="single"/>
        </w:rPr>
        <w:t xml:space="preserve"> </w:t>
      </w:r>
      <w:r w:rsidR="00F0280E" w:rsidRPr="00F0280E">
        <w:t>Jav</w:t>
      </w:r>
      <w:r w:rsidR="00F0280E">
        <w:t xml:space="preserve">aScript, NodeJS, ReactJS, Django, </w:t>
      </w:r>
      <w:r>
        <w:t xml:space="preserve">REST API on </w:t>
      </w:r>
      <w:r w:rsidR="00F0280E">
        <w:t xml:space="preserve">MongoDB and Atlas, http servers </w:t>
      </w:r>
      <w:r>
        <w:t xml:space="preserve">and routing using express, axios </w:t>
      </w:r>
      <w:r w:rsidR="00F0280E">
        <w:t>and flask, HTML/C</w:t>
      </w:r>
      <w:r w:rsidR="00781AE8">
        <w:t xml:space="preserve">SS and hosting on MongoDB Atlas, embedded driver development on STM32 and core programming using C on IOT devices raspberry Pi and Arduino. </w:t>
      </w:r>
    </w:p>
    <w:p w14:paraId="17B3082D" w14:textId="024DC553" w:rsidR="00F0280E" w:rsidRDefault="00F0280E" w:rsidP="00C31DBF">
      <w:pPr>
        <w:pStyle w:val="ListBullet"/>
        <w:numPr>
          <w:ilvl w:val="0"/>
          <w:numId w:val="0"/>
        </w:numPr>
      </w:pPr>
      <w:r w:rsidRPr="00781AE8">
        <w:rPr>
          <w:rFonts w:eastAsiaTheme="majorEastAsia" w:cs="Times New Roman (Headings CS)"/>
          <w:b/>
          <w:color w:val="191919" w:themeColor="background2" w:themeShade="1A"/>
          <w:szCs w:val="26"/>
        </w:rPr>
        <w:t>Programming</w:t>
      </w:r>
      <w:r w:rsidR="00781AE8" w:rsidRPr="00781AE8">
        <w:rPr>
          <w:rFonts w:eastAsiaTheme="majorEastAsia" w:cs="Times New Roman (Headings CS)"/>
          <w:b/>
          <w:color w:val="191919" w:themeColor="background2" w:themeShade="1A"/>
          <w:szCs w:val="26"/>
        </w:rPr>
        <w:t xml:space="preserve"> :</w:t>
      </w:r>
      <w:r w:rsidR="00781AE8">
        <w:rPr>
          <w:u w:val="single"/>
        </w:rPr>
        <w:t xml:space="preserve"> </w:t>
      </w:r>
      <w:r>
        <w:t xml:space="preserve">Python, C#, MS-batch and </w:t>
      </w:r>
      <w:r w:rsidR="00781AE8">
        <w:t>PowerShell</w:t>
      </w:r>
      <w:r>
        <w:t xml:space="preserve"> Automation</w:t>
      </w:r>
    </w:p>
    <w:p w14:paraId="486CBD6F" w14:textId="6ECF9E5E" w:rsidR="00F0280E" w:rsidRDefault="00F0280E" w:rsidP="00F0280E">
      <w:pPr>
        <w:pStyle w:val="Heading1"/>
      </w:pPr>
      <w:r>
        <w:t>Projects</w:t>
      </w:r>
    </w:p>
    <w:p w14:paraId="16A5832F" w14:textId="77777777" w:rsidR="00F0280E" w:rsidRPr="00F0280E" w:rsidRDefault="00F0280E" w:rsidP="00F0280E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6A65E3D" wp14:editId="177A44E5">
                <wp:extent cx="5943600" cy="0"/>
                <wp:effectExtent l="0" t="0" r="0" b="0"/>
                <wp:docPr id="19305200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EB9A5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B8979C0" w14:textId="4AEBEB3D" w:rsidR="00F0280E" w:rsidRDefault="00974B20" w:rsidP="00781AE8">
      <w:pPr>
        <w:spacing w:after="193" w:line="259" w:lineRule="auto"/>
        <w:ind w:left="-5"/>
      </w:pPr>
      <w:hyperlink r:id="rId11">
        <w:proofErr w:type="spellStart"/>
        <w:r w:rsidR="00F0280E" w:rsidRPr="00D54299">
          <w:rPr>
            <w:rFonts w:eastAsiaTheme="majorEastAsia" w:cs="Times New Roman (Headings CS)"/>
            <w:b/>
            <w:color w:val="0070C0"/>
            <w:szCs w:val="26"/>
            <w:u w:val="single"/>
          </w:rPr>
          <w:t>H</w:t>
        </w:r>
      </w:hyperlink>
      <w:hyperlink r:id="rId12">
        <w:r w:rsidR="00F0280E" w:rsidRPr="00D54299">
          <w:rPr>
            <w:rFonts w:eastAsiaTheme="majorEastAsia" w:cs="Times New Roman (Headings CS)"/>
            <w:b/>
            <w:color w:val="0070C0"/>
            <w:szCs w:val="26"/>
            <w:u w:val="single"/>
          </w:rPr>
          <w:t>y</w:t>
        </w:r>
      </w:hyperlink>
      <w:hyperlink r:id="rId13">
        <w:r w:rsidR="00F0280E" w:rsidRPr="00D54299">
          <w:rPr>
            <w:rFonts w:eastAsiaTheme="majorEastAsia" w:cs="Times New Roman (Headings CS)"/>
            <w:b/>
            <w:color w:val="0070C0"/>
            <w:szCs w:val="26"/>
            <w:u w:val="single"/>
          </w:rPr>
          <w:t>drocarbonator</w:t>
        </w:r>
        <w:proofErr w:type="spellEnd"/>
      </w:hyperlink>
      <w:r w:rsidR="00781AE8" w:rsidRPr="00D54299">
        <w:rPr>
          <w:rFonts w:eastAsiaTheme="majorEastAsia" w:cs="Times New Roman (Headings CS)"/>
          <w:b/>
          <w:color w:val="0070C0"/>
          <w:szCs w:val="26"/>
          <w:u w:val="single"/>
        </w:rPr>
        <w:t xml:space="preserve"> :</w:t>
      </w:r>
      <w:r w:rsidR="00781AE8">
        <w:rPr>
          <w:color w:val="0000EE"/>
          <w:u w:val="single" w:color="0000EE"/>
        </w:rPr>
        <w:t xml:space="preserve"> </w:t>
      </w:r>
      <w:r w:rsidR="00F0280E">
        <w:t xml:space="preserve">SMILES is one of the </w:t>
      </w:r>
      <w:r w:rsidR="0035485F">
        <w:t>most used</w:t>
      </w:r>
      <w:r w:rsidR="00F0280E">
        <w:t xml:space="preserve"> chemical notations for organic and inorganic chemical compounds thus created an interpreter to name single chain organic compounds.</w:t>
      </w:r>
    </w:p>
    <w:p w14:paraId="753C1A6C" w14:textId="5D22CE52" w:rsidR="00F0280E" w:rsidRDefault="00974B20" w:rsidP="00781AE8">
      <w:pPr>
        <w:spacing w:after="193" w:line="259" w:lineRule="auto"/>
        <w:ind w:left="-5"/>
      </w:pPr>
      <w:hyperlink r:id="rId14">
        <w:proofErr w:type="spellStart"/>
        <w:r w:rsidR="00F0280E" w:rsidRPr="00D54299">
          <w:rPr>
            <w:rFonts w:eastAsiaTheme="majorEastAsia" w:cs="Times New Roman (Headings CS)"/>
            <w:b/>
            <w:color w:val="0070C0"/>
            <w:szCs w:val="26"/>
            <w:u w:val="single"/>
          </w:rPr>
          <w:t>CC_parser</w:t>
        </w:r>
        <w:proofErr w:type="spellEnd"/>
      </w:hyperlink>
      <w:r w:rsidR="00781AE8" w:rsidRPr="00D54299">
        <w:rPr>
          <w:rFonts w:eastAsiaTheme="majorEastAsia" w:cs="Times New Roman (Headings CS)"/>
          <w:b/>
          <w:color w:val="0070C0"/>
          <w:szCs w:val="26"/>
          <w:u w:val="single"/>
        </w:rPr>
        <w:t xml:space="preserve"> :</w:t>
      </w:r>
      <w:r w:rsidR="00781AE8" w:rsidRPr="00D54299">
        <w:rPr>
          <w:color w:val="0070C0"/>
          <w:u w:val="single" w:color="0000EE"/>
        </w:rPr>
        <w:t xml:space="preserve"> </w:t>
      </w:r>
      <w:r w:rsidR="00F0280E">
        <w:t>An interpreter to parse and analyze coordinate compounds denoted in complex bracket forms. Uses common notations to provide oxidation number according to ligands. Ligands can be user defined as well.</w:t>
      </w:r>
    </w:p>
    <w:p w14:paraId="178AA01A" w14:textId="5E4337CC" w:rsidR="00F0280E" w:rsidRDefault="00974B20" w:rsidP="00781AE8">
      <w:pPr>
        <w:spacing w:after="193" w:line="259" w:lineRule="auto"/>
        <w:ind w:left="-5"/>
      </w:pPr>
      <w:hyperlink r:id="rId15">
        <w:proofErr w:type="spellStart"/>
        <w:r w:rsidR="00F0280E" w:rsidRPr="00D54299">
          <w:rPr>
            <w:rFonts w:eastAsiaTheme="majorEastAsia" w:cs="Times New Roman (Headings CS)"/>
            <w:b/>
            <w:color w:val="0070C0"/>
            <w:szCs w:val="26"/>
            <w:u w:val="single"/>
          </w:rPr>
          <w:t>Taran</w:t>
        </w:r>
      </w:hyperlink>
      <w:hyperlink r:id="rId16">
        <w:r w:rsidR="00F0280E" w:rsidRPr="00D54299">
          <w:rPr>
            <w:rFonts w:eastAsiaTheme="majorEastAsia" w:cs="Times New Roman (Headings CS)"/>
            <w:b/>
            <w:color w:val="0070C0"/>
            <w:szCs w:val="26"/>
            <w:u w:val="single"/>
          </w:rPr>
          <w:t>g</w:t>
        </w:r>
        <w:proofErr w:type="spellEnd"/>
      </w:hyperlink>
      <w:hyperlink r:id="rId17">
        <w:r w:rsidR="00F0280E" w:rsidRPr="00D54299">
          <w:rPr>
            <w:rFonts w:eastAsiaTheme="majorEastAsia" w:cs="Times New Roman (Headings CS)"/>
            <w:b/>
            <w:color w:val="0070C0"/>
            <w:szCs w:val="26"/>
            <w:u w:val="single"/>
          </w:rPr>
          <w:t xml:space="preserve"> Bot</w:t>
        </w:r>
      </w:hyperlink>
      <w:r w:rsidR="00781AE8" w:rsidRPr="00D54299">
        <w:rPr>
          <w:rFonts w:eastAsiaTheme="majorEastAsia" w:cs="Times New Roman (Headings CS)"/>
          <w:b/>
          <w:color w:val="0070C0"/>
          <w:szCs w:val="26"/>
          <w:u w:val="single"/>
        </w:rPr>
        <w:t xml:space="preserve"> :</w:t>
      </w:r>
      <w:r w:rsidR="00781AE8">
        <w:rPr>
          <w:color w:val="0000EE"/>
          <w:u w:val="single" w:color="0000EE"/>
        </w:rPr>
        <w:t xml:space="preserve"> </w:t>
      </w:r>
      <w:r w:rsidR="00F0280E">
        <w:t xml:space="preserve">A discord </w:t>
      </w:r>
      <w:r w:rsidR="00C31DBF">
        <w:t xml:space="preserve">software </w:t>
      </w:r>
      <w:r w:rsidR="00F0280E">
        <w:t xml:space="preserve">bot made using </w:t>
      </w:r>
      <w:r w:rsidR="00781AE8">
        <w:t>JavaScript</w:t>
      </w:r>
      <w:r w:rsidR="00F0280E">
        <w:t xml:space="preserve"> and hosted on a Raspberry Pi</w:t>
      </w:r>
      <w:r w:rsidR="00C31DBF">
        <w:t xml:space="preserve"> to handle a multi-school event</w:t>
      </w:r>
      <w:r w:rsidR="00F0280E">
        <w:t xml:space="preserve">. Handled </w:t>
      </w:r>
      <w:r w:rsidR="0035485F">
        <w:t>200+</w:t>
      </w:r>
      <w:r w:rsidR="00F0280E">
        <w:t xml:space="preserve"> registrations, </w:t>
      </w:r>
      <w:r w:rsidR="0035485F">
        <w:t>announcements,</w:t>
      </w:r>
      <w:r w:rsidR="00F0280E">
        <w:t xml:space="preserve"> and </w:t>
      </w:r>
      <w:r w:rsidR="00C31DBF">
        <w:t>administrative</w:t>
      </w:r>
      <w:r w:rsidR="00F0280E">
        <w:t xml:space="preserve"> functions along with user a custom configuration option for any google sheets file and general compatibility for any discord server.</w:t>
      </w:r>
    </w:p>
    <w:p w14:paraId="67C0FB55" w14:textId="0E30086F" w:rsidR="00781AE8" w:rsidRDefault="00974B20" w:rsidP="00781AE8">
      <w:pPr>
        <w:spacing w:after="193" w:line="259" w:lineRule="auto"/>
        <w:ind w:left="-5"/>
      </w:pPr>
      <w:hyperlink r:id="rId18">
        <w:proofErr w:type="spellStart"/>
        <w:r w:rsidR="0035485F" w:rsidRPr="00D54299">
          <w:rPr>
            <w:rFonts w:eastAsiaTheme="majorEastAsia" w:cs="Times New Roman (Headings CS)"/>
            <w:b/>
            <w:color w:val="0070C0"/>
            <w:szCs w:val="26"/>
            <w:u w:val="single"/>
          </w:rPr>
          <w:t>IoT</w:t>
        </w:r>
        <w:proofErr w:type="spellEnd"/>
        <w:r w:rsidR="0035485F" w:rsidRPr="00D54299">
          <w:rPr>
            <w:rFonts w:eastAsiaTheme="majorEastAsia" w:cs="Times New Roman (Headings CS)"/>
            <w:b/>
            <w:color w:val="0070C0"/>
            <w:szCs w:val="26"/>
            <w:u w:val="single"/>
          </w:rPr>
          <w:t xml:space="preserve"> Camera S</w:t>
        </w:r>
        <w:r w:rsidR="0035485F" w:rsidRPr="00D54299">
          <w:rPr>
            <w:rFonts w:eastAsiaTheme="majorEastAsia" w:cs="Times New Roman (Headings CS)"/>
            <w:b/>
            <w:color w:val="0070C0"/>
            <w:szCs w:val="26"/>
            <w:u w:val="single"/>
          </w:rPr>
          <w:t>y</w:t>
        </w:r>
        <w:r w:rsidR="0035485F" w:rsidRPr="00D54299">
          <w:rPr>
            <w:rFonts w:eastAsiaTheme="majorEastAsia" w:cs="Times New Roman (Headings CS)"/>
            <w:b/>
            <w:color w:val="0070C0"/>
            <w:szCs w:val="26"/>
            <w:u w:val="single"/>
          </w:rPr>
          <w:t>s</w:t>
        </w:r>
        <w:r w:rsidR="0035485F" w:rsidRPr="00D54299">
          <w:rPr>
            <w:rFonts w:eastAsiaTheme="majorEastAsia" w:cs="Times New Roman (Headings CS)"/>
            <w:b/>
            <w:color w:val="0070C0"/>
            <w:szCs w:val="26"/>
            <w:u w:val="single"/>
          </w:rPr>
          <w:t>t</w:t>
        </w:r>
        <w:r w:rsidR="0035485F" w:rsidRPr="00D54299">
          <w:rPr>
            <w:rFonts w:eastAsiaTheme="majorEastAsia" w:cs="Times New Roman (Headings CS)"/>
            <w:b/>
            <w:color w:val="0070C0"/>
            <w:szCs w:val="26"/>
            <w:u w:val="single"/>
          </w:rPr>
          <w:t>em</w:t>
        </w:r>
      </w:hyperlink>
      <w:r w:rsidR="00781AE8" w:rsidRPr="00D54299">
        <w:rPr>
          <w:rFonts w:eastAsiaTheme="majorEastAsia" w:cs="Times New Roman (Headings CS)"/>
          <w:b/>
          <w:color w:val="0070C0"/>
          <w:szCs w:val="26"/>
          <w:u w:val="single"/>
        </w:rPr>
        <w:t xml:space="preserve"> :</w:t>
      </w:r>
      <w:r w:rsidR="00781AE8">
        <w:rPr>
          <w:color w:val="0000EE"/>
          <w:u w:val="single" w:color="0000EE"/>
        </w:rPr>
        <w:t xml:space="preserve"> </w:t>
      </w:r>
      <w:proofErr w:type="spellStart"/>
      <w:r w:rsidR="0035485F">
        <w:t>IoT</w:t>
      </w:r>
      <w:proofErr w:type="spellEnd"/>
      <w:r w:rsidR="0035485F">
        <w:t>-based safety camera system designed to enhance user safety.</w:t>
      </w:r>
      <w:r w:rsidR="0035485F">
        <w:br/>
        <w:t xml:space="preserve">The camera is split into two parts - a client for a Raspberry Pi and a server side </w:t>
      </w:r>
      <w:bookmarkStart w:id="0" w:name="_GoBack"/>
      <w:bookmarkEnd w:id="0"/>
      <w:r w:rsidR="0035485F">
        <w:t xml:space="preserve">with a messaging service for </w:t>
      </w:r>
      <w:r w:rsidR="00781AE8">
        <w:t>WhatsApp</w:t>
      </w:r>
      <w:r w:rsidR="00C31DBF">
        <w:t>.</w:t>
      </w:r>
    </w:p>
    <w:p w14:paraId="264A3B68" w14:textId="4FD723F3" w:rsidR="00F0280E" w:rsidRDefault="00D54299" w:rsidP="00781AE8">
      <w:pPr>
        <w:pStyle w:val="Heading1"/>
        <w:pBdr>
          <w:bottom w:val="single" w:sz="6" w:space="1" w:color="auto"/>
        </w:pBdr>
      </w:pPr>
      <w:r>
        <w:t>Extra-Curricular</w:t>
      </w:r>
    </w:p>
    <w:p w14:paraId="1AA1E9D7" w14:textId="21238224" w:rsidR="00781AE8" w:rsidRDefault="00781AE8" w:rsidP="00781AE8">
      <w:pPr>
        <w:pStyle w:val="ListParagraph"/>
        <w:numPr>
          <w:ilvl w:val="0"/>
          <w:numId w:val="21"/>
        </w:numPr>
      </w:pPr>
      <w:r>
        <w:t>Hindu Young world 2018 Chennai City level winner</w:t>
      </w:r>
    </w:p>
    <w:p w14:paraId="4F93B00F" w14:textId="15190715" w:rsidR="00781AE8" w:rsidRDefault="00781AE8" w:rsidP="00781AE8">
      <w:pPr>
        <w:pStyle w:val="ListParagraph"/>
        <w:numPr>
          <w:ilvl w:val="0"/>
          <w:numId w:val="21"/>
        </w:numPr>
      </w:pPr>
      <w:r>
        <w:t>Times Science Quiz 2018 Chennai city winner</w:t>
      </w:r>
    </w:p>
    <w:p w14:paraId="3314A471" w14:textId="65B0BEF3" w:rsidR="00781AE8" w:rsidRDefault="00781AE8" w:rsidP="00781AE8">
      <w:pPr>
        <w:pStyle w:val="ListParagraph"/>
        <w:numPr>
          <w:ilvl w:val="0"/>
          <w:numId w:val="21"/>
        </w:numPr>
      </w:pPr>
      <w:proofErr w:type="spellStart"/>
      <w:r>
        <w:t>Murugappa</w:t>
      </w:r>
      <w:proofErr w:type="spellEnd"/>
      <w:r>
        <w:t xml:space="preserve"> – Madras Quotient Quiz 2019 Finalist</w:t>
      </w:r>
    </w:p>
    <w:p w14:paraId="0CD07189" w14:textId="2349FB93" w:rsidR="00781AE8" w:rsidRDefault="00781AE8" w:rsidP="00781AE8">
      <w:pPr>
        <w:pStyle w:val="ListParagraph"/>
        <w:numPr>
          <w:ilvl w:val="0"/>
          <w:numId w:val="21"/>
        </w:numPr>
      </w:pPr>
      <w:r>
        <w:t>Winner Questa 2018 Inter millennium Quiz</w:t>
      </w:r>
    </w:p>
    <w:p w14:paraId="05B3E678" w14:textId="43F0C00C" w:rsidR="00781AE8" w:rsidRDefault="00781AE8" w:rsidP="00781AE8">
      <w:pPr>
        <w:pStyle w:val="ListParagraph"/>
        <w:numPr>
          <w:ilvl w:val="0"/>
          <w:numId w:val="21"/>
        </w:numPr>
      </w:pPr>
      <w:r>
        <w:t xml:space="preserve">The Cue by </w:t>
      </w:r>
      <w:proofErr w:type="spellStart"/>
      <w:r>
        <w:t>Bharatiya</w:t>
      </w:r>
      <w:proofErr w:type="spellEnd"/>
      <w:r>
        <w:t xml:space="preserve"> </w:t>
      </w:r>
      <w:proofErr w:type="spellStart"/>
      <w:r>
        <w:t>Vidya</w:t>
      </w:r>
      <w:proofErr w:type="spellEnd"/>
      <w:r>
        <w:t xml:space="preserve"> </w:t>
      </w:r>
      <w:proofErr w:type="spellStart"/>
      <w:r>
        <w:t>Bhavan</w:t>
      </w:r>
      <w:proofErr w:type="spellEnd"/>
      <w:r>
        <w:t xml:space="preserve"> </w:t>
      </w:r>
      <w:proofErr w:type="spellStart"/>
      <w:r>
        <w:t>Rajaji</w:t>
      </w:r>
      <w:proofErr w:type="spellEnd"/>
      <w:r>
        <w:t xml:space="preserve"> </w:t>
      </w:r>
      <w:proofErr w:type="spellStart"/>
      <w:r>
        <w:t>Vidyashram</w:t>
      </w:r>
      <w:proofErr w:type="spellEnd"/>
      <w:r>
        <w:t xml:space="preserve"> – 2022</w:t>
      </w:r>
    </w:p>
    <w:p w14:paraId="5A0C665A" w14:textId="39EA36BD" w:rsidR="00781AE8" w:rsidRPr="00F0280E" w:rsidRDefault="00C31DBF" w:rsidP="00C31DBF">
      <w:pPr>
        <w:pStyle w:val="ListParagraph"/>
        <w:numPr>
          <w:ilvl w:val="0"/>
          <w:numId w:val="21"/>
        </w:numPr>
      </w:pPr>
      <w:r>
        <w:t xml:space="preserve">Winner </w:t>
      </w:r>
      <w:proofErr w:type="spellStart"/>
      <w:r>
        <w:t>Pradarshini</w:t>
      </w:r>
      <w:proofErr w:type="spellEnd"/>
      <w:r>
        <w:t xml:space="preserve"> General Quiz – 2023</w:t>
      </w:r>
    </w:p>
    <w:sectPr w:rsidR="00781AE8" w:rsidRPr="00F0280E" w:rsidSect="0035485F">
      <w:footerReference w:type="first" r:id="rId19"/>
      <w:pgSz w:w="12240" w:h="15840"/>
      <w:pgMar w:top="567" w:right="720" w:bottom="720" w:left="720" w:header="578" w:footer="2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C23CD" w14:textId="77777777" w:rsidR="00974B20" w:rsidRDefault="00974B20">
      <w:pPr>
        <w:spacing w:after="0"/>
      </w:pPr>
      <w:r>
        <w:separator/>
      </w:r>
    </w:p>
  </w:endnote>
  <w:endnote w:type="continuationSeparator" w:id="0">
    <w:p w14:paraId="47D273B2" w14:textId="77777777" w:rsidR="00974B20" w:rsidRDefault="00974B20">
      <w:pPr>
        <w:spacing w:after="0"/>
      </w:pPr>
      <w:r>
        <w:continuationSeparator/>
      </w:r>
    </w:p>
  </w:endnote>
  <w:endnote w:type="continuationNotice" w:id="1">
    <w:p w14:paraId="64C2B3B5" w14:textId="77777777" w:rsidR="00974B20" w:rsidRDefault="00974B2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7A828" w14:textId="0F2AAA5D" w:rsidR="00E349DF" w:rsidRDefault="00E349DF">
    <w:pPr>
      <w:pStyle w:val="Footer"/>
      <w:pBdr>
        <w:bottom w:val="single" w:sz="6" w:space="1" w:color="auto"/>
      </w:pBdr>
    </w:pPr>
  </w:p>
  <w:p w14:paraId="2CFB092E" w14:textId="4EB791B7" w:rsidR="00ED598E" w:rsidRDefault="00E349DF">
    <w:pPr>
      <w:pStyle w:val="Footer"/>
    </w:pPr>
    <w:r>
      <w:t xml:space="preserve">Shantanu </w:t>
    </w:r>
    <w:proofErr w:type="spellStart"/>
    <w:r>
      <w:t>Ramanujapuram</w:t>
    </w:r>
    <w:proofErr w:type="spellEnd"/>
    <w:r>
      <w:tab/>
    </w:r>
    <w:r>
      <w:tab/>
    </w:r>
    <w:r>
      <w:tab/>
    </w:r>
    <w:r>
      <w:tab/>
      <w:t>v102</w:t>
    </w:r>
    <w:r>
      <w:ptab w:relativeTo="margin" w:alignment="right" w:leader="none"/>
    </w:r>
    <w:r>
      <w:t>05 October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B19C8" w14:textId="77777777" w:rsidR="00974B20" w:rsidRDefault="00974B20">
      <w:pPr>
        <w:spacing w:after="0"/>
      </w:pPr>
      <w:r>
        <w:separator/>
      </w:r>
    </w:p>
  </w:footnote>
  <w:footnote w:type="continuationSeparator" w:id="0">
    <w:p w14:paraId="6F80667D" w14:textId="77777777" w:rsidR="00974B20" w:rsidRDefault="00974B20">
      <w:pPr>
        <w:spacing w:after="0"/>
      </w:pPr>
      <w:r>
        <w:continuationSeparator/>
      </w:r>
    </w:p>
  </w:footnote>
  <w:footnote w:type="continuationNotice" w:id="1">
    <w:p w14:paraId="1901E673" w14:textId="77777777" w:rsidR="00974B20" w:rsidRDefault="00974B2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B59620D"/>
    <w:multiLevelType w:val="hybridMultilevel"/>
    <w:tmpl w:val="F9B66A0C"/>
    <w:lvl w:ilvl="0" w:tplc="F266CF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410D7"/>
    <w:multiLevelType w:val="hybridMultilevel"/>
    <w:tmpl w:val="5892311E"/>
    <w:lvl w:ilvl="0" w:tplc="CA887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3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0E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485F"/>
    <w:rsid w:val="00357FD0"/>
    <w:rsid w:val="003630D5"/>
    <w:rsid w:val="00374627"/>
    <w:rsid w:val="00380722"/>
    <w:rsid w:val="0039440E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C17CD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81AE8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01AE6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4B20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31DBF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4299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349DF"/>
    <w:rsid w:val="00E45F8D"/>
    <w:rsid w:val="00E71047"/>
    <w:rsid w:val="00E726F0"/>
    <w:rsid w:val="00EA2B92"/>
    <w:rsid w:val="00EC12CE"/>
    <w:rsid w:val="00ED598E"/>
    <w:rsid w:val="00ED7FEB"/>
    <w:rsid w:val="00EE25F3"/>
    <w:rsid w:val="00F0280E"/>
    <w:rsid w:val="00F2015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E72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4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hanTen/hydrocarbonator" TargetMode="External"/><Relationship Id="rId18" Type="http://schemas.openxmlformats.org/officeDocument/2006/relationships/hyperlink" Target="https://github.com/ShanTen/Hawkeye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github.com/ShanTen/hydrocarbonator" TargetMode="External"/><Relationship Id="rId17" Type="http://schemas.openxmlformats.org/officeDocument/2006/relationships/hyperlink" Target="https://github.com/ShanTen/TarangBo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hanTen/TarangBo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hanTen/hydrocarbonato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ShanTen/TarangBot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hanTen/CoordinateCompoundNaming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joh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E41AB1B0CE41EAB65435979E982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F124D-5BCD-40EA-99B3-7E67177A4987}"/>
      </w:docPartPr>
      <w:docPartBody>
        <w:p w:rsidR="00ED0C64" w:rsidRDefault="007453F3">
          <w:pPr>
            <w:pStyle w:val="63E41AB1B0CE41EAB65435979E98243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D4"/>
    <w:rsid w:val="007453F3"/>
    <w:rsid w:val="009950D4"/>
    <w:rsid w:val="00ED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407FE51AE246AA8A94E16C604FC1C7">
    <w:name w:val="F7407FE51AE246AA8A94E16C604FC1C7"/>
  </w:style>
  <w:style w:type="paragraph" w:customStyle="1" w:styleId="7D9379CFB00F488696B3B820A98F414B">
    <w:name w:val="7D9379CFB00F488696B3B820A98F414B"/>
  </w:style>
  <w:style w:type="paragraph" w:customStyle="1" w:styleId="EAFB15FECE95483AA57955B3F6F52175">
    <w:name w:val="EAFB15FECE95483AA57955B3F6F52175"/>
  </w:style>
  <w:style w:type="paragraph" w:customStyle="1" w:styleId="CD2B614D9A5249CE9145615418482E44">
    <w:name w:val="CD2B614D9A5249CE9145615418482E44"/>
  </w:style>
  <w:style w:type="paragraph" w:customStyle="1" w:styleId="562E568DFCEA4BBAAF7F6C0D3E6EC017">
    <w:name w:val="562E568DFCEA4BBAAF7F6C0D3E6EC017"/>
  </w:style>
  <w:style w:type="paragraph" w:customStyle="1" w:styleId="E49218236B564D9989285869D8F8EB1E">
    <w:name w:val="E49218236B564D9989285869D8F8EB1E"/>
  </w:style>
  <w:style w:type="paragraph" w:customStyle="1" w:styleId="79A4A1993DFE454F98F1DDC6A5C95F7D">
    <w:name w:val="79A4A1993DFE454F98F1DDC6A5C95F7D"/>
  </w:style>
  <w:style w:type="paragraph" w:customStyle="1" w:styleId="9E776C78FB3241DC84B01347730A01B3">
    <w:name w:val="9E776C78FB3241DC84B01347730A01B3"/>
  </w:style>
  <w:style w:type="paragraph" w:customStyle="1" w:styleId="62828E78DAFB4E25ABD46A8EFAA445FD">
    <w:name w:val="62828E78DAFB4E25ABD46A8EFAA445FD"/>
  </w:style>
  <w:style w:type="paragraph" w:customStyle="1" w:styleId="544538EC99E8474698CFABF549A19C23">
    <w:name w:val="544538EC99E8474698CFABF549A19C23"/>
  </w:style>
  <w:style w:type="paragraph" w:customStyle="1" w:styleId="8A40BE5F6AFC4F8A8C19AB11E0A7B6F9">
    <w:name w:val="8A40BE5F6AFC4F8A8C19AB11E0A7B6F9"/>
  </w:style>
  <w:style w:type="paragraph" w:customStyle="1" w:styleId="4A08A1155C26485ABEF528417A7F7387">
    <w:name w:val="4A08A1155C26485ABEF528417A7F7387"/>
  </w:style>
  <w:style w:type="paragraph" w:customStyle="1" w:styleId="E8E21E73F30D4D3E94E4A4D21CDD1128">
    <w:name w:val="E8E21E73F30D4D3E94E4A4D21CDD1128"/>
  </w:style>
  <w:style w:type="paragraph" w:customStyle="1" w:styleId="D8859057F65F43848CCD4079D606AC15">
    <w:name w:val="D8859057F65F43848CCD4079D606AC15"/>
  </w:style>
  <w:style w:type="paragraph" w:customStyle="1" w:styleId="5EAC7B222A284003B2CDBBD020DDD0FD">
    <w:name w:val="5EAC7B222A284003B2CDBBD020DDD0FD"/>
  </w:style>
  <w:style w:type="paragraph" w:customStyle="1" w:styleId="88F7EE05854C4973A0BF565E40027B6D">
    <w:name w:val="88F7EE05854C4973A0BF565E40027B6D"/>
  </w:style>
  <w:style w:type="paragraph" w:customStyle="1" w:styleId="1D6BB3671E924772B7CA7B769F2FBC10">
    <w:name w:val="1D6BB3671E924772B7CA7B769F2FBC10"/>
  </w:style>
  <w:style w:type="paragraph" w:customStyle="1" w:styleId="C6B4E6D274324F81B277D90AC27C2007">
    <w:name w:val="C6B4E6D274324F81B277D90AC27C2007"/>
  </w:style>
  <w:style w:type="paragraph" w:customStyle="1" w:styleId="282166BBE80D414083A31B02DEF8BAB9">
    <w:name w:val="282166BBE80D414083A31B02DEF8BAB9"/>
  </w:style>
  <w:style w:type="paragraph" w:customStyle="1" w:styleId="7BBDD915E8C24573B520838AEDE6FDA2">
    <w:name w:val="7BBDD915E8C24573B520838AEDE6FDA2"/>
  </w:style>
  <w:style w:type="paragraph" w:customStyle="1" w:styleId="63E41AB1B0CE41EAB65435979E982436">
    <w:name w:val="63E41AB1B0CE41EAB65435979E982436"/>
  </w:style>
  <w:style w:type="paragraph" w:customStyle="1" w:styleId="F09033D7DC364B53BC3986DA41740E76">
    <w:name w:val="F09033D7DC364B53BC3986DA41740E76"/>
  </w:style>
  <w:style w:type="paragraph" w:customStyle="1" w:styleId="77509FA9581D4552BFD2536CB72078FC">
    <w:name w:val="77509FA9581D4552BFD2536CB72078FC"/>
  </w:style>
  <w:style w:type="paragraph" w:customStyle="1" w:styleId="D3C4A832B5F94BE9AB20A0D99271116B">
    <w:name w:val="D3C4A832B5F94BE9AB20A0D99271116B"/>
  </w:style>
  <w:style w:type="paragraph" w:customStyle="1" w:styleId="E24911E28D0E4725AABBC52B10F34C89">
    <w:name w:val="E24911E28D0E4725AABBC52B10F34C89"/>
  </w:style>
  <w:style w:type="paragraph" w:customStyle="1" w:styleId="CEB0BA6E11124A9098672A2BD9117936">
    <w:name w:val="CEB0BA6E11124A9098672A2BD9117936"/>
  </w:style>
  <w:style w:type="paragraph" w:customStyle="1" w:styleId="6336E3AE342840DD828D382793C06778">
    <w:name w:val="6336E3AE342840DD828D382793C06778"/>
  </w:style>
  <w:style w:type="paragraph" w:customStyle="1" w:styleId="680CDD19ACEA454EA1FB5E215090375A">
    <w:name w:val="680CDD19ACEA454EA1FB5E215090375A"/>
  </w:style>
  <w:style w:type="paragraph" w:customStyle="1" w:styleId="35366131C5054CE99E2C0829290D393E">
    <w:name w:val="35366131C5054CE99E2C0829290D393E"/>
  </w:style>
  <w:style w:type="paragraph" w:customStyle="1" w:styleId="670F11E0F57E4D5986D3E4466A7C9FF3">
    <w:name w:val="670F11E0F57E4D5986D3E4466A7C9FF3"/>
  </w:style>
  <w:style w:type="paragraph" w:customStyle="1" w:styleId="6FEBD062F16E406EB6167FF7A38929DC">
    <w:name w:val="6FEBD062F16E406EB6167FF7A38929DC"/>
  </w:style>
  <w:style w:type="paragraph" w:customStyle="1" w:styleId="A2CD4753E93741EBA26874996F171099">
    <w:name w:val="A2CD4753E93741EBA26874996F171099"/>
  </w:style>
  <w:style w:type="paragraph" w:customStyle="1" w:styleId="CBFAF69022AD4A198EDF2FB4B5F3C19D">
    <w:name w:val="CBFAF69022AD4A198EDF2FB4B5F3C19D"/>
  </w:style>
  <w:style w:type="paragraph" w:customStyle="1" w:styleId="C50020E740B145C79768ABC37DAA2CBF">
    <w:name w:val="C50020E740B145C79768ABC37DAA2CBF"/>
  </w:style>
  <w:style w:type="paragraph" w:customStyle="1" w:styleId="6A6CBFB5ECD84DD6A3F9920866972675">
    <w:name w:val="6A6CBFB5ECD84DD6A3F9920866972675"/>
    <w:rsid w:val="00ED0C64"/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214AB8-12AA-448A-A39F-C2BA26A9BD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2023-10-05T15:27:00Z</dcterms:created>
  <dcterms:modified xsi:type="dcterms:W3CDTF">2023-10-05T15:29:00Z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
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F001" w14:textId="47FBA657" w:rsidR="00BB3267" w:rsidRDefault="00F0280E" w:rsidP="00E25305">
      <w:pPr>
        <w:pStyle w:val="Heading1"/>
        <w:spacing w:before="0"/>
        <w:jc w:val="center"/>
        <w:rPr>
          <w:rStyle w:val="Hyperlink"/>
          <w:rFonts w:ascii="Aptos" w:hAnsi="Aptos" w:cs="Times New Roman"/>
          <w:color w:val="2F2F2F" w:themeColor="hyperlink" w:themeShade="80"/>
          <w:sz w:val="20"/>
          <w:szCs w:val="20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3041BE" w:rsidRPr="00E25305">
        <w:rPr>
          <w:rFonts w:ascii="Aptos" w:hAnsi="Aptos" w:cs="Times New Roman"/>
          <w:b w:val="0"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04563BDF" wp14:editId="2D8A8403">
            <wp:extent cx="158400" cy="151200"/>
            <wp:effectExtent l="0" t="0" r="0" b="1270"/>
            <wp:docPr id="1" name="Picture 1" descr="C:\Users\Admin\Desktop\github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ithubC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FD8" w:rsidRPr="00E25305">
        <w:rPr>
          <w:rFonts w:ascii="Aptos" w:hAnsi="Aptos" w:cs="Times New Roman"/>
          <w:b w:val="0"/>
          <w:sz w:val="20"/>
          <w:szCs w:val="20"/>
          <w:u w:val="single"/>
        </w:rPr>
        <w:t xml:space="preserve"> </w:t>
      </w:r>
      <w:hyperlink r:id="rId12" w:history="1">
        <w:r w:rsidR="00424FF4" w:rsidRPr="00E25305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424FF4" w:rsidRPr="00E25305">
          <w:rPr>
            <w:rStyle w:val="Hyperlink"/>
            <w:rFonts w:ascii="Aptos" w:hAnsi="Aptos" w:cs="Times New Roman"/>
            <w:color w:val="2F2F2F" w:themeColor="hyperlink" w:themeShade="80"/>
            <w:sz w:val="20"/>
            <w:szCs w:val="20"/>
          </w:rPr>
          <w:t>shanTen</w:t>
        </w:r>
      </w:hyperlink>
    </w:p>
    <w:p w14:paraId="742F6A83" w14:textId="77777777" w:rsidR="00E25305" w:rsidRPr="00E25305" w:rsidRDefault="00E25305" w:rsidP="00E25305"/>
    <w:p w14:paraId="2DA93313" w14:textId="3CD43E6E" w:rsidR="00733D37" w:rsidRPr="00E25305" w:rsidRDefault="00931FCA" w:rsidP="00BB3267">
      <w:pPr>
        <w:jc w:val="center"/>
        <w:rPr>
          <w:rFonts w:ascii="Aptos" w:hAnsi="Aptos" w:cs="Times New Roman"/>
          <w:sz w:val="18"/>
          <w:szCs w:val="18"/>
        </w:rPr>
      </w:pPr>
      <w:r w:rsidRPr="00E25305">
        <w:rPr>
          <w:rFonts w:ascii="Aptos" w:hAnsi="Aptos" w:cs="Times New Roman"/>
          <w:sz w:val="18"/>
          <w:szCs w:val="18"/>
        </w:rPr>
        <w:t>Programmer</w:t>
      </w:r>
      <w:r w:rsidR="00BB3267" w:rsidRPr="00E25305">
        <w:rPr>
          <w:rFonts w:ascii="Aptos" w:hAnsi="Aptos" w:cs="Times New Roman"/>
          <w:sz w:val="18"/>
          <w:szCs w:val="18"/>
        </w:rPr>
        <w:t xml:space="preserve"> with </w:t>
      </w:r>
      <w:r w:rsidRPr="00E25305">
        <w:rPr>
          <w:rFonts w:ascii="Aptos" w:hAnsi="Aptos" w:cs="Times New Roman"/>
          <w:sz w:val="18"/>
          <w:szCs w:val="18"/>
        </w:rPr>
        <w:t>experience</w:t>
      </w:r>
      <w:r w:rsidR="00BB3267" w:rsidRPr="00E25305">
        <w:rPr>
          <w:rFonts w:ascii="Aptos" w:hAnsi="Aptos" w:cs="Times New Roman"/>
          <w:sz w:val="18"/>
          <w:szCs w:val="18"/>
        </w:rPr>
        <w:t xml:space="preserve"> in full-stack development, mobile app creation, REST APIs, database management, and a strong background in automation, test driven development, embedded systems, Python, and Node.js</w:t>
      </w:r>
    </w:p>
    <w:p w14:paraId="486CBD6F" w14:textId="778648D7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1E8C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07CC2D50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>Feb 2024 – July 2024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18965D4D" w14:textId="23B112AA" w:rsidR="009D3E7C" w:rsidRPr="00E25305" w:rsidRDefault="009D3E7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Designed and fabricated a prototype of an IoT Smart Energy Meter </w:t>
      </w:r>
      <w:r w:rsidR="00FA6375" w:rsidRPr="00E25305">
        <w:rPr>
          <w:rFonts w:ascii="Aptos" w:eastAsiaTheme="majorEastAsia" w:hAnsi="Aptos" w:cs="Times New Roman"/>
          <w:bCs/>
          <w:szCs w:val="26"/>
        </w:rPr>
        <w:t xml:space="preserve">from </w:t>
      </w:r>
      <w:r w:rsidR="00B179BF" w:rsidRPr="00E25305">
        <w:rPr>
          <w:rFonts w:ascii="Aptos" w:eastAsiaTheme="majorEastAsia" w:hAnsi="Aptos" w:cs="Times New Roman"/>
          <w:bCs/>
          <w:szCs w:val="26"/>
        </w:rPr>
        <w:t>scratch</w:t>
      </w:r>
    </w:p>
    <w:p w14:paraId="48513EDB" w14:textId="0E2295A3" w:rsidR="009D3E7C" w:rsidRPr="00E25305" w:rsidRDefault="00FA6375" w:rsidP="007B082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Created data transmission network layer </w:t>
      </w:r>
      <w:r w:rsidR="007B082C" w:rsidRPr="00E25305">
        <w:rPr>
          <w:rFonts w:ascii="Aptos" w:eastAsiaTheme="majorEastAsia" w:hAnsi="Aptos" w:cs="Times New Roman"/>
          <w:bCs/>
          <w:szCs w:val="26"/>
        </w:rPr>
        <w:t>(</w:t>
      </w:r>
      <w:r w:rsidR="007B082C" w:rsidRPr="00E25305">
        <w:rPr>
          <w:rFonts w:ascii="Aptos" w:eastAsiaTheme="majorEastAsia" w:hAnsi="Aptos" w:cs="Times New Roman"/>
          <w:b/>
          <w:szCs w:val="26"/>
        </w:rPr>
        <w:t>ExpressJS</w:t>
      </w:r>
      <w:r w:rsidR="007B082C" w:rsidRPr="00E25305">
        <w:rPr>
          <w:rFonts w:ascii="Aptos" w:eastAsiaTheme="majorEastAsia" w:hAnsi="Aptos" w:cs="Times New Roman"/>
          <w:bCs/>
          <w:szCs w:val="26"/>
        </w:rPr>
        <w:t xml:space="preserve">) </w:t>
      </w:r>
      <w:r w:rsidRPr="00E25305">
        <w:rPr>
          <w:rFonts w:ascii="Aptos" w:eastAsiaTheme="majorEastAsia" w:hAnsi="Aptos" w:cs="Times New Roman"/>
          <w:bCs/>
          <w:szCs w:val="26"/>
        </w:rPr>
        <w:t xml:space="preserve">from GSM/GPRS to WAN (internet + REST API web services) </w:t>
      </w:r>
      <w:r w:rsidR="00A9276C" w:rsidRPr="00E25305"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74ACFBC4" w14:textId="5E682955" w:rsidR="00FA6375" w:rsidRPr="00E25305" w:rsidRDefault="007B082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Recorded data in a </w:t>
      </w:r>
      <w:r w:rsidRPr="00E25305">
        <w:rPr>
          <w:rFonts w:ascii="Aptos" w:eastAsiaTheme="majorEastAsia" w:hAnsi="Aptos" w:cs="Times New Roman"/>
          <w:b/>
          <w:szCs w:val="26"/>
        </w:rPr>
        <w:t xml:space="preserve">MySQL </w:t>
      </w:r>
      <w:r w:rsidRPr="00E25305">
        <w:rPr>
          <w:rFonts w:ascii="Aptos" w:eastAsiaTheme="majorEastAsia" w:hAnsi="Aptos" w:cs="Times New Roman"/>
          <w:bCs/>
          <w:szCs w:val="26"/>
        </w:rPr>
        <w:t xml:space="preserve">database and built interfaces for web in </w:t>
      </w:r>
      <w:r w:rsidRPr="00E25305">
        <w:rPr>
          <w:rFonts w:ascii="Aptos" w:eastAsiaTheme="majorEastAsia" w:hAnsi="Aptos" w:cs="Times New Roman"/>
          <w:b/>
          <w:szCs w:val="26"/>
        </w:rPr>
        <w:t>React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and mobile in </w:t>
      </w:r>
      <w:r w:rsidRPr="00E25305">
        <w:rPr>
          <w:rFonts w:ascii="Aptos" w:eastAsiaTheme="majorEastAsia" w:hAnsi="Aptos" w:cs="Times New Roman"/>
          <w:b/>
          <w:szCs w:val="26"/>
        </w:rPr>
        <w:t>React Native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19EEC881" w14:textId="7AF6DA42" w:rsidR="00657585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SDE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June 2024 – July 2024</w:t>
      </w:r>
    </w:p>
    <w:p w14:paraId="3C28FFCC" w14:textId="02E371AB" w:rsidR="00FA6375" w:rsidRPr="00E25305" w:rsidRDefault="007B082C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5C3B66">
        <w:rPr>
          <w:rFonts w:ascii="Aptos" w:eastAsiaTheme="majorEastAsia" w:hAnsi="Aptos" w:cs="Times New Roman"/>
          <w:bCs/>
          <w:szCs w:val="26"/>
        </w:rPr>
        <w:t>S</w:t>
      </w:r>
      <w:r w:rsidR="0067093F" w:rsidRPr="005C3B66">
        <w:rPr>
          <w:rFonts w:ascii="Aptos" w:eastAsiaTheme="majorEastAsia" w:hAnsi="Aptos" w:cs="Times New Roman"/>
          <w:bCs/>
          <w:szCs w:val="26"/>
        </w:rPr>
        <w:t xml:space="preserve">treamlined </w:t>
      </w:r>
      <w:r w:rsidR="00FA6375" w:rsidRPr="005C3B66">
        <w:rPr>
          <w:rFonts w:ascii="Aptos" w:eastAsiaTheme="majorEastAsia" w:hAnsi="Aptos" w:cs="Times New Roman"/>
          <w:bCs/>
          <w:szCs w:val="26"/>
        </w:rPr>
        <w:t>node registration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for the notarization service in Core Forex settlements team</w:t>
      </w:r>
    </w:p>
    <w:p w14:paraId="5E900153" w14:textId="2C0F2EB1" w:rsidR="00657585" w:rsidRPr="00E25305" w:rsidRDefault="00FA6375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 xml:space="preserve">Added comprehensive </w:t>
      </w:r>
      <w:r w:rsidR="00657585" w:rsidRPr="00E25305">
        <w:rPr>
          <w:rFonts w:ascii="Aptos" w:hAnsi="Aptos" w:cs="Times New Roman"/>
        </w:rPr>
        <w:t>u</w:t>
      </w:r>
      <w:r w:rsidRPr="00E25305">
        <w:rPr>
          <w:rFonts w:ascii="Aptos" w:hAnsi="Aptos" w:cs="Times New Roman"/>
        </w:rPr>
        <w:t xml:space="preserve">nit tests </w:t>
      </w:r>
      <w:r w:rsidR="007B082C" w:rsidRPr="00E25305">
        <w:rPr>
          <w:rFonts w:ascii="Aptos" w:hAnsi="Aptos" w:cs="Times New Roman"/>
        </w:rPr>
        <w:t xml:space="preserve">using </w:t>
      </w:r>
      <w:r w:rsidRPr="00E25305">
        <w:rPr>
          <w:rFonts w:ascii="Aptos" w:hAnsi="Aptos" w:cs="Times New Roman"/>
          <w:b/>
          <w:bCs/>
        </w:rPr>
        <w:t>JUNIT5</w:t>
      </w:r>
      <w:r w:rsidRPr="00E25305">
        <w:rPr>
          <w:rFonts w:ascii="Aptos" w:hAnsi="Aptos" w:cs="Times New Roman"/>
        </w:rPr>
        <w:t xml:space="preserve"> for multiple microservices</w:t>
      </w:r>
    </w:p>
    <w:p w14:paraId="057AADB7" w14:textId="02BCC05B" w:rsidR="00BB3267" w:rsidRPr="00E25305" w:rsidRDefault="007B082C" w:rsidP="007B082C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 xml:space="preserve">Introduced to test-driven development and high level design of webservices in </w:t>
      </w:r>
      <w:r w:rsidRPr="00E25305">
        <w:rPr>
          <w:rFonts w:ascii="Aptos" w:hAnsi="Aptos" w:cs="Times New Roman"/>
          <w:b/>
          <w:bCs/>
        </w:rPr>
        <w:t xml:space="preserve">Java </w:t>
      </w:r>
      <w:r w:rsidRPr="00E25305">
        <w:rPr>
          <w:rFonts w:ascii="Aptos" w:hAnsi="Aptos" w:cs="Times New Roman"/>
        </w:rPr>
        <w:t xml:space="preserve">and </w:t>
      </w:r>
      <w:proofErr w:type="spellStart"/>
      <w:r w:rsidRPr="00E25305">
        <w:rPr>
          <w:rFonts w:ascii="Aptos" w:hAnsi="Aptos" w:cs="Times New Roman"/>
          <w:b/>
          <w:bCs/>
        </w:rPr>
        <w:t>Springboot</w:t>
      </w:r>
      <w:proofErr w:type="spellEnd"/>
      <w:r w:rsidRPr="00E25305">
        <w:rPr>
          <w:rFonts w:ascii="Aptos" w:hAnsi="Aptos" w:cs="Times New Roman"/>
          <w:b/>
          <w:bCs/>
        </w:rPr>
        <w:t>.</w:t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0D095C1C" w14:textId="734E34FA" w:rsidR="00BB3267" w:rsidRPr="00E25305" w:rsidRDefault="0067093F" w:rsidP="0067093F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C69C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3B78B04" w14:textId="7B3085EF" w:rsidR="00BB3267" w:rsidRPr="00E25305" w:rsidRDefault="00000000" w:rsidP="0067093F">
      <w:pPr>
        <w:spacing w:after="60"/>
        <w:rPr>
          <w:rFonts w:ascii="Aptos" w:eastAsiaTheme="majorEastAsia" w:hAnsi="Aptos" w:cs="Times New Roman"/>
          <w:b/>
          <w:szCs w:val="26"/>
        </w:rPr>
      </w:pPr>
      <w:hyperlink r:id="rId13">
        <w:proofErr w:type="spellStart"/>
        <w:r w:rsidR="00BB3267" w:rsidRPr="00E25305">
          <w:rPr>
            <w:rFonts w:ascii="Aptos" w:eastAsiaTheme="majorEastAsia" w:hAnsi="Aptos" w:cs="Times New Roman"/>
            <w:b/>
            <w:szCs w:val="26"/>
          </w:rPr>
          <w:t>H</w:t>
        </w:r>
      </w:hyperlink>
      <w:hyperlink r:id="rId14">
        <w:r w:rsidR="00BB3267" w:rsidRPr="00E25305">
          <w:rPr>
            <w:rFonts w:ascii="Aptos" w:eastAsiaTheme="majorEastAsia" w:hAnsi="Aptos" w:cs="Times New Roman"/>
            <w:b/>
            <w:szCs w:val="26"/>
          </w:rPr>
          <w:t>y</w:t>
        </w:r>
      </w:hyperlink>
      <w:hyperlink r:id="rId15">
        <w:r w:rsidR="00BB3267" w:rsidRPr="00E25305">
          <w:rPr>
            <w:rFonts w:ascii="Aptos" w:eastAsiaTheme="majorEastAsia" w:hAnsi="Aptos" w:cs="Times New Roman"/>
            <w:b/>
            <w:szCs w:val="26"/>
          </w:rPr>
          <w:t>drocarbonator</w:t>
        </w:r>
        <w:proofErr w:type="spellEnd"/>
      </w:hyperlink>
      <w:r w:rsidR="00BB3267" w:rsidRPr="00E25305">
        <w:rPr>
          <w:rFonts w:ascii="Aptos" w:eastAsiaTheme="majorEastAsia" w:hAnsi="Aptos" w:cs="Times New Roman"/>
          <w:b/>
          <w:szCs w:val="26"/>
        </w:rPr>
        <w:t xml:space="preserve"> + </w:t>
      </w:r>
      <w:hyperlink r:id="rId16">
        <w:r w:rsidR="00BB3267" w:rsidRPr="00E25305">
          <w:rPr>
            <w:rFonts w:ascii="Aptos" w:eastAsiaTheme="majorEastAsia" w:hAnsi="Aptos" w:cs="Times New Roman"/>
            <w:b/>
            <w:szCs w:val="26"/>
          </w:rPr>
          <w:t>CC parser</w:t>
        </w:r>
      </w:hyperlink>
      <w:r w:rsidR="00BB3267" w:rsidRPr="00E25305">
        <w:rPr>
          <w:rFonts w:ascii="Aptos" w:eastAsiaTheme="majorEastAsia" w:hAnsi="Aptos" w:cs="Times New Roman"/>
          <w:b/>
          <w:szCs w:val="26"/>
        </w:rPr>
        <w:t xml:space="preserve"> + </w:t>
      </w:r>
      <w:hyperlink r:id="rId17">
        <w:r w:rsidR="00BB3267" w:rsidRPr="00E25305">
          <w:rPr>
            <w:rFonts w:ascii="Aptos" w:eastAsiaTheme="majorEastAsia" w:hAnsi="Aptos" w:cs="Times New Roman"/>
            <w:b/>
            <w:szCs w:val="26"/>
          </w:rPr>
          <w:t>Tree Parser</w:t>
        </w:r>
      </w:hyperlink>
      <w:r w:rsidR="00BB3267"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BB3267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>Python</w:t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</w:t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="0067093F"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  <w:t xml:space="preserve">              </w:t>
      </w:r>
      <w:r w:rsidR="00A630AE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</w:t>
      </w:r>
      <w:r w:rsidR="0067093F" w:rsidRPr="00E25305">
        <w:rPr>
          <w:rFonts w:ascii="Aptos" w:eastAsiaTheme="majorEastAsia" w:hAnsi="Aptos" w:cs="Times New Roman"/>
          <w:b/>
          <w:sz w:val="18"/>
          <w:szCs w:val="18"/>
        </w:rPr>
        <w:t>May 2023</w:t>
      </w:r>
    </w:p>
    <w:p w14:paraId="635D0912" w14:textId="0152AB65" w:rsidR="00BB3267" w:rsidRPr="00E25305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E25305">
        <w:rPr>
          <w:rFonts w:ascii="Aptos" w:eastAsiaTheme="majorEastAsia" w:hAnsi="Aptos" w:cs="Times New Roman"/>
          <w:bCs/>
          <w:szCs w:val="20"/>
        </w:rPr>
        <w:t xml:space="preserve">Created </w:t>
      </w:r>
      <w:r w:rsidR="00400D99">
        <w:rPr>
          <w:rFonts w:ascii="Aptos" w:eastAsiaTheme="majorEastAsia" w:hAnsi="Aptos" w:cs="Times New Roman"/>
          <w:b/>
          <w:szCs w:val="20"/>
        </w:rPr>
        <w:t>2</w:t>
      </w:r>
      <w:r w:rsidR="008C53DE">
        <w:rPr>
          <w:rFonts w:ascii="Aptos" w:eastAsiaTheme="majorEastAsia" w:hAnsi="Aptos" w:cs="Times New Roman"/>
          <w:b/>
          <w:szCs w:val="20"/>
        </w:rPr>
        <w:t xml:space="preserve"> interpreted languages</w:t>
      </w:r>
      <w:r w:rsidR="00400D99">
        <w:rPr>
          <w:rFonts w:ascii="Aptos" w:eastAsiaTheme="majorEastAsia" w:hAnsi="Aptos" w:cs="Times New Roman"/>
          <w:b/>
          <w:szCs w:val="20"/>
        </w:rPr>
        <w:t xml:space="preserve"> </w:t>
      </w:r>
      <w:r w:rsidR="00400D99" w:rsidRPr="00400D99">
        <w:rPr>
          <w:rFonts w:ascii="Aptos" w:eastAsiaTheme="majorEastAsia" w:hAnsi="Aptos" w:cs="Times New Roman"/>
          <w:bCs/>
          <w:szCs w:val="20"/>
        </w:rPr>
        <w:t>and</w:t>
      </w:r>
      <w:r w:rsidR="00400D99">
        <w:rPr>
          <w:rFonts w:ascii="Aptos" w:eastAsiaTheme="majorEastAsia" w:hAnsi="Aptos" w:cs="Times New Roman"/>
          <w:b/>
          <w:szCs w:val="20"/>
        </w:rPr>
        <w:t xml:space="preserve"> 1 </w:t>
      </w:r>
      <w:r w:rsidRPr="00E25305">
        <w:rPr>
          <w:rFonts w:ascii="Aptos" w:eastAsiaTheme="majorEastAsia" w:hAnsi="Aptos" w:cs="Times New Roman"/>
          <w:b/>
          <w:szCs w:val="20"/>
        </w:rPr>
        <w:t>markup language</w:t>
      </w:r>
      <w:r w:rsidRPr="00E25305">
        <w:rPr>
          <w:rFonts w:ascii="Aptos" w:eastAsiaTheme="majorEastAsia" w:hAnsi="Aptos" w:cs="Times New Roman"/>
          <w:bCs/>
          <w:szCs w:val="20"/>
        </w:rPr>
        <w:t xml:space="preserve"> </w:t>
      </w:r>
      <w:r w:rsidR="008A190E">
        <w:rPr>
          <w:rFonts w:ascii="Aptos" w:eastAsiaTheme="majorEastAsia" w:hAnsi="Aptos" w:cs="Times New Roman"/>
          <w:bCs/>
          <w:szCs w:val="20"/>
        </w:rPr>
        <w:t xml:space="preserve">respectively, </w:t>
      </w:r>
      <w:r w:rsidRPr="00E25305">
        <w:rPr>
          <w:rFonts w:ascii="Aptos" w:eastAsiaTheme="majorEastAsia" w:hAnsi="Aptos" w:cs="Times New Roman"/>
          <w:bCs/>
          <w:szCs w:val="20"/>
        </w:rPr>
        <w:t>from scratch in Python</w:t>
      </w:r>
    </w:p>
    <w:p w14:paraId="0331D1AF" w14:textId="481117D0" w:rsidR="00BB3267" w:rsidRPr="00E25305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E25305">
        <w:rPr>
          <w:rFonts w:ascii="Aptos" w:eastAsiaTheme="majorEastAsia" w:hAnsi="Aptos" w:cs="Times New Roman"/>
          <w:bCs/>
          <w:szCs w:val="20"/>
        </w:rPr>
        <w:t xml:space="preserve">Implemented schemas for IUPAC nomenclature and custom </w:t>
      </w:r>
      <w:r w:rsidR="005A6F10">
        <w:rPr>
          <w:rFonts w:ascii="Aptos" w:eastAsiaTheme="majorEastAsia" w:hAnsi="Aptos" w:cs="Times New Roman"/>
          <w:bCs/>
          <w:szCs w:val="20"/>
        </w:rPr>
        <w:t>naming support</w:t>
      </w:r>
    </w:p>
    <w:p w14:paraId="1C39173C" w14:textId="2C5CABDB" w:rsidR="00D567CF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eastAsiaTheme="majorEastAsia" w:hAnsi="Aptos" w:cs="Times New Roman"/>
          <w:bCs/>
          <w:szCs w:val="20"/>
        </w:rPr>
      </w:pPr>
      <w:r w:rsidRPr="00E25305">
        <w:rPr>
          <w:rFonts w:ascii="Aptos" w:eastAsiaTheme="majorEastAsia" w:hAnsi="Aptos" w:cs="Times New Roman"/>
          <w:bCs/>
          <w:szCs w:val="20"/>
        </w:rPr>
        <w:t xml:space="preserve">Demonstrated PoC for the expansion of typical </w:t>
      </w:r>
      <w:proofErr w:type="spellStart"/>
      <w:r w:rsidRPr="00E25305">
        <w:rPr>
          <w:rFonts w:ascii="Aptos" w:eastAsiaTheme="majorEastAsia" w:hAnsi="Aptos" w:cs="Times New Roman"/>
          <w:bCs/>
          <w:szCs w:val="20"/>
        </w:rPr>
        <w:t>lexers</w:t>
      </w:r>
      <w:proofErr w:type="spellEnd"/>
      <w:r w:rsidRPr="00E25305">
        <w:rPr>
          <w:rFonts w:ascii="Aptos" w:eastAsiaTheme="majorEastAsia" w:hAnsi="Aptos" w:cs="Times New Roman"/>
          <w:bCs/>
          <w:szCs w:val="20"/>
        </w:rPr>
        <w:t xml:space="preserve"> and parsers to support scientific nomenclature</w:t>
      </w:r>
    </w:p>
    <w:p w14:paraId="13EBB5B0" w14:textId="77777777" w:rsidR="00D567CF" w:rsidRPr="00E25305" w:rsidRDefault="00D567CF" w:rsidP="00D567CF">
      <w:pPr>
        <w:pStyle w:val="ListParagraph"/>
        <w:spacing w:after="0"/>
        <w:ind w:left="1080"/>
        <w:rPr>
          <w:rFonts w:ascii="Aptos" w:eastAsiaTheme="majorEastAsia" w:hAnsi="Aptos" w:cs="Times New Roman"/>
          <w:bCs/>
          <w:sz w:val="18"/>
          <w:szCs w:val="18"/>
        </w:rPr>
      </w:pPr>
    </w:p>
    <w:p w14:paraId="74FF3699" w14:textId="03F1E279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Micro-Python, NodeJS, React Native, Embedded-C</w:t>
      </w:r>
      <w:r w:rsidRPr="00E25305">
        <w:rPr>
          <w:rFonts w:ascii="Aptos" w:hAnsi="Aptos" w:cs="Times New Roman"/>
          <w:sz w:val="18"/>
        </w:rPr>
        <w:t xml:space="preserve"> </w:t>
      </w:r>
      <w:r w:rsidR="0067093F" w:rsidRPr="00E25305">
        <w:rPr>
          <w:rFonts w:ascii="Aptos" w:hAnsi="Aptos" w:cs="Times New Roman"/>
          <w:sz w:val="18"/>
        </w:rPr>
        <w:t xml:space="preserve">                                                 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7DDE724E" w14:textId="12DECA65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Engineered IoT </w:t>
      </w:r>
      <w:r w:rsidR="008C53DE">
        <w:rPr>
          <w:rFonts w:ascii="Aptos" w:hAnsi="Aptos" w:cs="Times New Roman"/>
          <w:szCs w:val="20"/>
        </w:rPr>
        <w:t xml:space="preserve">smart wearable </w:t>
      </w:r>
      <w:r w:rsidRPr="00E25305">
        <w:rPr>
          <w:rFonts w:ascii="Aptos" w:hAnsi="Aptos" w:cs="Times New Roman"/>
          <w:szCs w:val="20"/>
        </w:rPr>
        <w:t xml:space="preserve">capable of assisting visually impaired people </w:t>
      </w:r>
    </w:p>
    <w:p w14:paraId="59D41BBC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Integrated ESP32 Camera, TF Luna Mini </w:t>
      </w:r>
      <w:r w:rsidRPr="00E25305">
        <w:rPr>
          <w:rFonts w:ascii="Aptos" w:hAnsi="Aptos" w:cs="Times New Roman"/>
          <w:b/>
          <w:bCs/>
          <w:szCs w:val="20"/>
        </w:rPr>
        <w:t>LiDAR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haptic motors</w:t>
      </w:r>
      <w:r w:rsidRPr="00E25305">
        <w:rPr>
          <w:rFonts w:ascii="Aptos" w:hAnsi="Aptos" w:cs="Times New Roman"/>
          <w:szCs w:val="20"/>
        </w:rPr>
        <w:t xml:space="preserve"> in a R-pi Pico microcontroller </w:t>
      </w:r>
    </w:p>
    <w:p w14:paraId="3938EFD0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Performed </w:t>
      </w:r>
      <w:r w:rsidRPr="00E25305">
        <w:rPr>
          <w:rFonts w:ascii="Aptos" w:hAnsi="Aptos" w:cs="Times New Roman"/>
          <w:b/>
          <w:bCs/>
          <w:szCs w:val="20"/>
        </w:rPr>
        <w:t>AI frame analysis</w:t>
      </w:r>
      <w:r w:rsidRPr="00E25305">
        <w:rPr>
          <w:rFonts w:ascii="Aptos" w:hAnsi="Aptos" w:cs="Times New Roman"/>
          <w:szCs w:val="20"/>
        </w:rPr>
        <w:t xml:space="preserve"> for content using mobile net model and edge impulse, </w:t>
      </w:r>
      <w:r w:rsidRPr="00E25305">
        <w:rPr>
          <w:rFonts w:ascii="Aptos" w:hAnsi="Aptos" w:cs="Times New Roman"/>
          <w:b/>
          <w:bCs/>
          <w:szCs w:val="20"/>
        </w:rPr>
        <w:t>response time - 200ms.</w:t>
      </w:r>
    </w:p>
    <w:p w14:paraId="5854C358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Won </w:t>
      </w:r>
      <w:r w:rsidRPr="00E25305">
        <w:rPr>
          <w:rFonts w:ascii="Aptos" w:hAnsi="Aptos" w:cs="Times New Roman"/>
          <w:b/>
          <w:bCs/>
          <w:szCs w:val="20"/>
        </w:rPr>
        <w:t>2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nd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SRM Project Expo</w:t>
      </w:r>
      <w:r w:rsidRPr="00E25305">
        <w:rPr>
          <w:rFonts w:ascii="Aptos" w:hAnsi="Aptos" w:cs="Times New Roman"/>
          <w:szCs w:val="20"/>
        </w:rPr>
        <w:t xml:space="preserve">, </w:t>
      </w:r>
      <w:r w:rsidRPr="00E25305">
        <w:rPr>
          <w:rFonts w:ascii="Aptos" w:hAnsi="Aptos" w:cs="Times New Roman"/>
          <w:b/>
          <w:bCs/>
          <w:szCs w:val="20"/>
        </w:rPr>
        <w:t>1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st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BIT, Bengaluru</w:t>
      </w:r>
      <w:r w:rsidRPr="00E25305">
        <w:rPr>
          <w:rFonts w:ascii="Aptos" w:hAnsi="Aptos" w:cs="Times New Roman"/>
          <w:szCs w:val="20"/>
        </w:rPr>
        <w:t xml:space="preserve"> Project Expo</w:t>
      </w:r>
    </w:p>
    <w:p w14:paraId="7CFA4853" w14:textId="77777777" w:rsidR="00D567CF" w:rsidRPr="00E25305" w:rsidRDefault="00D567CF" w:rsidP="00D567CF">
      <w:pPr>
        <w:pStyle w:val="ListParagraph"/>
        <w:spacing w:after="0"/>
        <w:ind w:left="1080"/>
        <w:rPr>
          <w:rFonts w:ascii="Aptos" w:hAnsi="Aptos" w:cs="Times New Roman"/>
          <w:b/>
          <w:bCs/>
          <w:sz w:val="18"/>
        </w:rPr>
      </w:pPr>
    </w:p>
    <w:p w14:paraId="46D6FD6E" w14:textId="754489DE" w:rsidR="00BB3267" w:rsidRPr="00E25305" w:rsidRDefault="00064BDA" w:rsidP="0067093F">
      <w:pPr>
        <w:spacing w:after="80"/>
        <w:rPr>
          <w:rFonts w:ascii="Aptos" w:hAnsi="Aptos" w:cs="Times New Roman"/>
          <w:i/>
          <w:iCs/>
          <w:sz w:val="18"/>
        </w:rPr>
      </w:pPr>
      <w:hyperlink r:id="rId18">
        <w:r>
          <w:rPr>
            <w:rFonts w:ascii="Aptos" w:eastAsiaTheme="majorEastAsia" w:hAnsi="Aptos" w:cs="Times New Roman"/>
            <w:b/>
            <w:szCs w:val="26"/>
          </w:rPr>
          <w:t>Paradox Mobile Clients</w:t>
        </w:r>
      </w:hyperlink>
      <w:r w:rsidRPr="00E25305">
        <w:rPr>
          <w:rFonts w:ascii="Aptos" w:eastAsiaTheme="majorEastAsia" w:hAnsi="Aptos" w:cs="Times New Roman"/>
          <w:b/>
          <w:szCs w:val="26"/>
        </w:rPr>
        <w:t xml:space="preserve"> </w:t>
      </w:r>
      <w:r w:rsidR="00BB3267" w:rsidRPr="00E25305">
        <w:rPr>
          <w:rFonts w:ascii="Aptos" w:eastAsiaTheme="majorEastAsia" w:hAnsi="Aptos" w:cs="Times New Roman"/>
          <w:b/>
          <w:szCs w:val="26"/>
        </w:rPr>
        <w:t>|</w:t>
      </w:r>
      <w:r w:rsidR="00BB3267" w:rsidRPr="00E25305">
        <w:rPr>
          <w:rFonts w:ascii="Aptos" w:hAnsi="Aptos" w:cs="Times New Roman"/>
          <w:sz w:val="18"/>
        </w:rPr>
        <w:t xml:space="preserve"> </w:t>
      </w:r>
      <w:r w:rsidR="00BB3267" w:rsidRPr="00E25305">
        <w:rPr>
          <w:rFonts w:ascii="Aptos" w:hAnsi="Aptos" w:cs="Times New Roman"/>
          <w:i/>
          <w:iCs/>
          <w:sz w:val="18"/>
        </w:rPr>
        <w:t>React Native, TypeScript, Expo</w:t>
      </w:r>
      <w:r w:rsidR="0067093F" w:rsidRPr="00E25305">
        <w:rPr>
          <w:rFonts w:ascii="Aptos" w:hAnsi="Aptos" w:cs="Times New Roman"/>
          <w:i/>
          <w:iCs/>
          <w:sz w:val="18"/>
        </w:rPr>
        <w:t xml:space="preserve">                    </w:t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  <w:t xml:space="preserve">           </w:t>
      </w:r>
      <w:r w:rsidR="00A630AE">
        <w:rPr>
          <w:rFonts w:ascii="Aptos" w:hAnsi="Aptos" w:cs="Times New Roman"/>
          <w:i/>
          <w:iCs/>
          <w:sz w:val="18"/>
        </w:rPr>
        <w:t xml:space="preserve">   </w:t>
      </w:r>
      <w:r w:rsidR="0067093F" w:rsidRPr="00E25305">
        <w:rPr>
          <w:rFonts w:ascii="Aptos" w:eastAsiaTheme="majorEastAsia" w:hAnsi="Aptos" w:cs="Times New Roman"/>
          <w:b/>
          <w:szCs w:val="26"/>
        </w:rPr>
        <w:t>April 2024</w:t>
      </w:r>
    </w:p>
    <w:p w14:paraId="40C54578" w14:textId="54CC8DFD" w:rsidR="00BB3267" w:rsidRPr="00E25305" w:rsidRDefault="00BB3267" w:rsidP="00BB3267">
      <w:pPr>
        <w:pStyle w:val="ListParagraph"/>
        <w:numPr>
          <w:ilvl w:val="0"/>
          <w:numId w:val="27"/>
        </w:numPr>
        <w:spacing w:after="80"/>
        <w:rPr>
          <w:rFonts w:ascii="Aptos" w:hAnsi="Aptos" w:cs="Times New Roman"/>
          <w:i/>
          <w:iCs/>
          <w:szCs w:val="20"/>
        </w:rPr>
      </w:pPr>
      <w:r w:rsidRPr="00E25305">
        <w:rPr>
          <w:rFonts w:ascii="Aptos" w:hAnsi="Aptos" w:cs="Times New Roman"/>
          <w:b/>
          <w:bCs/>
          <w:szCs w:val="20"/>
        </w:rPr>
        <w:t>Super Coordinator</w:t>
      </w:r>
      <w:r w:rsidRPr="00E25305">
        <w:rPr>
          <w:rFonts w:ascii="Aptos" w:hAnsi="Aptos" w:cs="Times New Roman"/>
          <w:szCs w:val="20"/>
        </w:rPr>
        <w:t xml:space="preserve"> - </w:t>
      </w:r>
      <w:proofErr w:type="spellStart"/>
      <w:r w:rsidRPr="00E25305">
        <w:rPr>
          <w:rFonts w:ascii="Aptos" w:hAnsi="Aptos" w:cs="Times New Roman"/>
          <w:b/>
          <w:bCs/>
          <w:szCs w:val="20"/>
        </w:rPr>
        <w:t>WebOps</w:t>
      </w:r>
      <w:proofErr w:type="spellEnd"/>
      <w:r w:rsidRPr="00E25305">
        <w:rPr>
          <w:rFonts w:ascii="Aptos" w:hAnsi="Aptos" w:cs="Times New Roman"/>
          <w:szCs w:val="20"/>
        </w:rPr>
        <w:t xml:space="preserve">, </w:t>
      </w:r>
      <w:r w:rsidR="00C811C5" w:rsidRPr="00E25305">
        <w:rPr>
          <w:rFonts w:ascii="Aptos" w:hAnsi="Aptos" w:cs="Times New Roman"/>
          <w:b/>
          <w:bCs/>
          <w:szCs w:val="20"/>
        </w:rPr>
        <w:t>IIT Madras</w:t>
      </w:r>
      <w:r w:rsidR="00C811C5" w:rsidRPr="00E25305">
        <w:rPr>
          <w:rFonts w:ascii="Aptos" w:hAnsi="Aptos" w:cs="Times New Roman"/>
          <w:szCs w:val="20"/>
        </w:rPr>
        <w:t xml:space="preserve"> BS Degree’s Cultural Fest </w:t>
      </w:r>
      <w:r w:rsidRPr="00E25305">
        <w:rPr>
          <w:rFonts w:ascii="Aptos" w:hAnsi="Aptos" w:cs="Times New Roman"/>
          <w:b/>
          <w:bCs/>
          <w:szCs w:val="20"/>
        </w:rPr>
        <w:t>Paradox 2024</w:t>
      </w:r>
      <w:r w:rsidRPr="00E25305">
        <w:rPr>
          <w:rFonts w:ascii="Aptos" w:hAnsi="Aptos" w:cs="Times New Roman"/>
          <w:szCs w:val="20"/>
        </w:rPr>
        <w:t>.</w:t>
      </w:r>
    </w:p>
    <w:p w14:paraId="6B06E4A2" w14:textId="1B1DDE29" w:rsidR="00BB3267" w:rsidRPr="00E25305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Pr="00E25305">
        <w:rPr>
          <w:rFonts w:ascii="Aptos" w:hAnsi="Aptos" w:cs="Times New Roman"/>
          <w:b/>
          <w:bCs/>
          <w:szCs w:val="20"/>
        </w:rPr>
        <w:t>two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applications</w:t>
      </w:r>
      <w:r w:rsidRPr="00E25305">
        <w:rPr>
          <w:rFonts w:ascii="Aptos" w:hAnsi="Aptos" w:cs="Times New Roman"/>
          <w:szCs w:val="20"/>
        </w:rPr>
        <w:t xml:space="preserve"> for Paradox 2024 used to track </w:t>
      </w:r>
      <w:r w:rsidRPr="00E25305">
        <w:rPr>
          <w:rFonts w:ascii="Aptos" w:hAnsi="Aptos" w:cs="Times New Roman"/>
          <w:b/>
          <w:bCs/>
          <w:szCs w:val="20"/>
        </w:rPr>
        <w:t>event registration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accommodation</w:t>
      </w:r>
      <w:r w:rsidRPr="00E25305">
        <w:rPr>
          <w:rFonts w:ascii="Aptos" w:hAnsi="Aptos" w:cs="Times New Roman"/>
          <w:szCs w:val="20"/>
        </w:rPr>
        <w:t xml:space="preserve"> </w:t>
      </w:r>
    </w:p>
    <w:p w14:paraId="1F1D8DB2" w14:textId="0D4D07A8" w:rsidR="0067093F" w:rsidRPr="00E25305" w:rsidRDefault="00BB3267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 w:val="18"/>
        </w:rPr>
      </w:pPr>
      <w:r w:rsidRPr="00E25305">
        <w:rPr>
          <w:rFonts w:ascii="Aptos" w:hAnsi="Aptos" w:cs="Times New Roman"/>
          <w:szCs w:val="20"/>
        </w:rPr>
        <w:t xml:space="preserve">Used by volunteers to track footfall of </w:t>
      </w:r>
      <w:r w:rsidRPr="00E25305">
        <w:rPr>
          <w:rFonts w:ascii="Aptos" w:hAnsi="Aptos" w:cs="Times New Roman"/>
          <w:b/>
          <w:bCs/>
          <w:szCs w:val="20"/>
        </w:rPr>
        <w:t>2000+ students</w:t>
      </w:r>
      <w:r w:rsidRPr="00E25305">
        <w:rPr>
          <w:rFonts w:ascii="Aptos" w:hAnsi="Aptos" w:cs="Times New Roman"/>
          <w:szCs w:val="20"/>
        </w:rPr>
        <w:t>, with extremely fast application response times</w:t>
      </w:r>
      <w:r w:rsidRPr="00E25305">
        <w:rPr>
          <w:rFonts w:ascii="Aptos" w:hAnsi="Aptos" w:cs="Times New Roman"/>
          <w:sz w:val="18"/>
        </w:rPr>
        <w:t xml:space="preserve"> 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135C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4D8FDCD" w14:textId="054384D4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proofErr w:type="spellStart"/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WebDev</w:t>
      </w:r>
      <w:proofErr w:type="spellEnd"/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Web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Native, MongoDB,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REST APIs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in Express, Flask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proofErr w:type="spellStart"/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Springboot</w:t>
      </w:r>
      <w:proofErr w:type="spellEnd"/>
    </w:p>
    <w:p w14:paraId="238D9277" w14:textId="72293AB7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Electronics: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proofErr w:type="spellStart"/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Micropython</w:t>
      </w:r>
      <w:proofErr w:type="spellEnd"/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Arduino, embedded driver </w:t>
      </w:r>
      <w:r w:rsidR="0067093F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development 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(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STM32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)</w:t>
      </w:r>
    </w:p>
    <w:p w14:paraId="0938B5C7" w14:textId="0EB9EDC0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Programming: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D45867" w:rsidRPr="00E25305">
        <w:rPr>
          <w:rFonts w:ascii="Aptos" w:hAnsi="Aptos" w:cs="Times New Roman"/>
          <w:szCs w:val="20"/>
        </w:rPr>
        <w:t xml:space="preserve">JavaScript, </w:t>
      </w:r>
      <w:r w:rsidRPr="00E25305">
        <w:rPr>
          <w:rFonts w:ascii="Aptos" w:hAnsi="Aptos" w:cs="Times New Roman"/>
          <w:szCs w:val="20"/>
        </w:rPr>
        <w:t>Python, C#</w:t>
      </w:r>
      <w:r w:rsidR="00657585" w:rsidRPr="00E25305">
        <w:rPr>
          <w:rFonts w:ascii="Aptos" w:hAnsi="Aptos" w:cs="Times New Roman"/>
          <w:szCs w:val="20"/>
        </w:rPr>
        <w:t xml:space="preserve">, Java, 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Typescript, C </w:t>
      </w:r>
    </w:p>
    <w:p w14:paraId="435DBFC2" w14:textId="458052DF" w:rsidR="007507D8" w:rsidRPr="00E25305" w:rsidRDefault="007507D8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proofErr w:type="spellStart"/>
      <w:r w:rsidRPr="00E25305">
        <w:rPr>
          <w:rFonts w:ascii="Aptos" w:hAnsi="Aptos" w:cs="Times New Roman"/>
          <w:b/>
          <w:szCs w:val="20"/>
        </w:rPr>
        <w:t>DevEnv</w:t>
      </w:r>
      <w:proofErr w:type="spellEnd"/>
      <w:r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67093F" w:rsidRPr="00E25305">
        <w:rPr>
          <w:rFonts w:ascii="Aptos" w:hAnsi="Aptos" w:cs="Times New Roman"/>
          <w:szCs w:val="20"/>
        </w:rPr>
        <w:t>Bash scripting</w:t>
      </w:r>
      <w:r w:rsidRPr="00E25305">
        <w:rPr>
          <w:rFonts w:ascii="Aptos" w:hAnsi="Aptos" w:cs="Times New Roman"/>
          <w:szCs w:val="20"/>
        </w:rPr>
        <w:t xml:space="preserve">, git, MS-batch, and PowerShell Automation, </w:t>
      </w:r>
      <w:r w:rsidR="00240E4F" w:rsidRPr="00E25305">
        <w:rPr>
          <w:rFonts w:ascii="Aptos" w:hAnsi="Aptos" w:cs="Times New Roman"/>
          <w:szCs w:val="20"/>
        </w:rPr>
        <w:t>M</w:t>
      </w:r>
      <w:r w:rsidRPr="00E25305">
        <w:rPr>
          <w:rFonts w:ascii="Aptos" w:hAnsi="Aptos" w:cs="Times New Roman"/>
          <w:szCs w:val="20"/>
        </w:rPr>
        <w:t>ySQL, atlas-</w:t>
      </w:r>
      <w:proofErr w:type="spellStart"/>
      <w:r w:rsidRPr="00E25305">
        <w:rPr>
          <w:rFonts w:ascii="Aptos" w:hAnsi="Aptos" w:cs="Times New Roman"/>
          <w:szCs w:val="20"/>
        </w:rPr>
        <w:t>mongodb</w:t>
      </w:r>
      <w:proofErr w:type="spellEnd"/>
      <w:r w:rsidRPr="00E25305">
        <w:rPr>
          <w:rFonts w:ascii="Aptos" w:hAnsi="Aptos" w:cs="Times New Roman"/>
          <w:szCs w:val="20"/>
        </w:rPr>
        <w:t xml:space="preserve">, </w:t>
      </w:r>
      <w:proofErr w:type="spellStart"/>
      <w:r w:rsidRPr="00E25305">
        <w:rPr>
          <w:rFonts w:ascii="Aptos" w:hAnsi="Aptos" w:cs="Times New Roman"/>
          <w:szCs w:val="20"/>
        </w:rPr>
        <w:t>apache</w:t>
      </w:r>
      <w:proofErr w:type="spellEnd"/>
    </w:p>
    <w:p w14:paraId="30A29FCB" w14:textId="5F2F5575" w:rsidR="00BB56E6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Others: 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</w:t>
      </w:r>
      <w:proofErr w:type="spellStart"/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ffmpeg</w:t>
      </w:r>
      <w:proofErr w:type="spellEnd"/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proofErr w:type="spellStart"/>
      <w:r w:rsidRPr="00E25305">
        <w:rPr>
          <w:rFonts w:ascii="Aptos" w:hAnsi="Aptos" w:cs="Times New Roman"/>
          <w:szCs w:val="20"/>
        </w:rPr>
        <w:t>ImageMagick</w:t>
      </w:r>
      <w:proofErr w:type="spellEnd"/>
      <w:r w:rsidRPr="00E25305">
        <w:rPr>
          <w:rFonts w:ascii="Aptos" w:hAnsi="Aptos" w:cs="Times New Roman"/>
          <w:szCs w:val="20"/>
        </w:rPr>
        <w:t xml:space="preserve">, </w:t>
      </w:r>
      <w:r w:rsidR="006B3339" w:rsidRPr="00E25305">
        <w:rPr>
          <w:rFonts w:ascii="Aptos" w:hAnsi="Aptos" w:cs="Times New Roman"/>
          <w:szCs w:val="20"/>
        </w:rPr>
        <w:t xml:space="preserve">OpenCV, </w:t>
      </w:r>
      <w:proofErr w:type="spellStart"/>
      <w:r w:rsidR="006B3339" w:rsidRPr="00E25305">
        <w:rPr>
          <w:rFonts w:ascii="Aptos" w:hAnsi="Aptos" w:cs="Times New Roman"/>
          <w:szCs w:val="20"/>
        </w:rPr>
        <w:t>mediapipe</w:t>
      </w:r>
      <w:proofErr w:type="spellEnd"/>
      <w:r w:rsidR="006B3339" w:rsidRPr="00E25305">
        <w:rPr>
          <w:rFonts w:ascii="Aptos" w:hAnsi="Aptos" w:cs="Times New Roman"/>
          <w:szCs w:val="20"/>
        </w:rPr>
        <w:t xml:space="preserve">, </w:t>
      </w:r>
      <w:proofErr w:type="spellStart"/>
      <w:r w:rsidR="006B3339" w:rsidRPr="00E25305">
        <w:rPr>
          <w:rFonts w:ascii="Aptos" w:hAnsi="Aptos" w:cs="Times New Roman"/>
          <w:szCs w:val="20"/>
        </w:rPr>
        <w:t>LTSpice</w:t>
      </w:r>
      <w:proofErr w:type="spellEnd"/>
      <w:r w:rsidR="00657585" w:rsidRPr="00E25305">
        <w:rPr>
          <w:rFonts w:ascii="Aptos" w:hAnsi="Aptos" w:cs="Times New Roman"/>
          <w:szCs w:val="20"/>
        </w:rPr>
        <w:t>, Pandas, Scikit, Altium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1D846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217C7419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7.2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Present</w:t>
      </w:r>
    </w:p>
    <w:p w14:paraId="5AEA0643" w14:textId="77777777" w:rsidR="00052360" w:rsidRDefault="002452D9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Foundation</w:t>
      </w:r>
      <w:r w:rsidR="0087368F" w:rsidRPr="00052360">
        <w:rPr>
          <w:rFonts w:ascii="Aptos" w:hAnsi="Aptos" w:cs="Times New Roman"/>
          <w:bCs/>
          <w:szCs w:val="20"/>
        </w:rPr>
        <w:t>al</w:t>
      </w:r>
      <w:r w:rsidRPr="00052360">
        <w:rPr>
          <w:rFonts w:ascii="Aptos" w:hAnsi="Aptos" w:cs="Times New Roman"/>
          <w:bCs/>
          <w:szCs w:val="20"/>
        </w:rPr>
        <w:t xml:space="preserve"> course in Data Science</w:t>
      </w:r>
      <w:r w:rsidRPr="00052360">
        <w:rPr>
          <w:rFonts w:ascii="Aptos" w:hAnsi="Aptos" w:cs="Times New Roman"/>
          <w:bCs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bCs/>
          <w:szCs w:val="20"/>
        </w:rPr>
        <w:t>June 2</w:t>
      </w:r>
      <w:r w:rsidRPr="00052360">
        <w:rPr>
          <w:rFonts w:ascii="Aptos" w:hAnsi="Aptos" w:cs="Times New Roman"/>
          <w:bCs/>
          <w:szCs w:val="20"/>
        </w:rPr>
        <w:t>022</w:t>
      </w:r>
      <w:r w:rsidR="00057941" w:rsidRPr="00052360">
        <w:rPr>
          <w:rFonts w:ascii="Aptos" w:hAnsi="Aptos" w:cs="Times New Roman"/>
          <w:bCs/>
          <w:szCs w:val="20"/>
        </w:rPr>
        <w:t xml:space="preserve"> – December </w:t>
      </w:r>
      <w:r w:rsidRPr="00052360">
        <w:rPr>
          <w:rFonts w:ascii="Aptos" w:hAnsi="Aptos" w:cs="Times New Roman"/>
          <w:bCs/>
          <w:szCs w:val="20"/>
        </w:rPr>
        <w:t>2023</w:t>
      </w:r>
    </w:p>
    <w:p w14:paraId="7BF4E0D0" w14:textId="77777777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1455F5" w:rsidRPr="00052360">
        <w:rPr>
          <w:rFonts w:ascii="Aptos" w:hAnsi="Aptos" w:cs="Times New Roman"/>
          <w:szCs w:val="20"/>
        </w:rPr>
        <w:t>Present</w:t>
      </w:r>
      <w:r w:rsidR="001455F5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32964885" w14:textId="430A448E" w:rsidR="00D86087" w:rsidRPr="00052360" w:rsidRDefault="00B179B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Course</w:t>
      </w:r>
      <w:r w:rsidR="00BB3267" w:rsidRPr="00052360">
        <w:rPr>
          <w:rFonts w:ascii="Aptos" w:hAnsi="Aptos" w:cs="Times New Roman"/>
          <w:bCs/>
          <w:szCs w:val="20"/>
        </w:rPr>
        <w:t>s</w:t>
      </w:r>
      <w:r w:rsidRPr="00052360">
        <w:rPr>
          <w:rFonts w:ascii="Aptos" w:hAnsi="Aptos" w:cs="Times New Roman"/>
          <w:bCs/>
          <w:szCs w:val="20"/>
        </w:rPr>
        <w:t xml:space="preserve">: </w:t>
      </w:r>
      <w:r w:rsidR="00F6691C" w:rsidRPr="00052360">
        <w:rPr>
          <w:rFonts w:ascii="Aptos" w:hAnsi="Aptos" w:cs="Times New Roman"/>
          <w:bCs/>
          <w:szCs w:val="20"/>
        </w:rPr>
        <w:t xml:space="preserve">Machine Learning </w:t>
      </w:r>
      <w:r w:rsidRPr="00052360">
        <w:rPr>
          <w:rFonts w:ascii="Aptos" w:hAnsi="Aptos" w:cs="Times New Roman"/>
          <w:bCs/>
          <w:szCs w:val="20"/>
        </w:rPr>
        <w:t>Theory, ML Fundamentals, Big Data Management</w:t>
      </w:r>
    </w:p>
    <w:p w14:paraId="7A9A1CB8" w14:textId="60D457B3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9.46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77777777" w:rsidR="00052360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Electronics and Communications Engineering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0FB4D575" w14:textId="38636645" w:rsidR="00D567CF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 xml:space="preserve">Achievements: </w:t>
      </w:r>
      <w:r w:rsidRPr="00052360">
        <w:rPr>
          <w:rFonts w:ascii="Aptos" w:hAnsi="Aptos" w:cs="Times New Roman"/>
          <w:szCs w:val="20"/>
        </w:rPr>
        <w:t>SRM Project Day 2024 - Runner Up, Winner BIT Project Expo (April 2024)</w:t>
      </w:r>
    </w:p>
    <w:p w14:paraId="30F84313" w14:textId="3216018C" w:rsidR="00607D8A" w:rsidRPr="00052360" w:rsidRDefault="00607D8A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 xml:space="preserve">The PSBB Millennium School </w:t>
      </w:r>
      <w:proofErr w:type="spellStart"/>
      <w:r w:rsidRPr="00052360">
        <w:rPr>
          <w:rFonts w:ascii="Aptos" w:hAnsi="Aptos" w:cs="Times New Roman"/>
          <w:b/>
          <w:bCs/>
        </w:rPr>
        <w:t>Gerugambakkam</w:t>
      </w:r>
      <w:proofErr w:type="spellEnd"/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01BDCCF3" w14:textId="77777777" w:rsidR="00052360" w:rsidRPr="00052360" w:rsidRDefault="00607D8A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 Stream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p w14:paraId="3F31EB52" w14:textId="1504C000" w:rsidR="00607D8A" w:rsidRPr="00052360" w:rsidRDefault="00607D8A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 xml:space="preserve">Achievements: </w:t>
      </w:r>
      <w:r w:rsidRPr="00052360">
        <w:rPr>
          <w:rFonts w:ascii="Aptos" w:hAnsi="Aptos" w:cs="Times New Roman"/>
          <w:szCs w:val="20"/>
        </w:rPr>
        <w:t xml:space="preserve">Quiz Club Secretary | Debate Club Vice President &amp; President </w:t>
      </w:r>
    </w:p>
    <w:sectPr w:rsidR="00607D8A" w:rsidRPr="00052360" w:rsidSect="0035485F">
      <w:footerReference w:type="first" r:id="rId19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F9C83" w14:textId="77777777" w:rsidR="00A63DF6" w:rsidRDefault="00A63DF6">
      <w:pPr>
        <w:spacing w:after="0"/>
      </w:pPr>
      <w:r>
        <w:separator/>
      </w:r>
    </w:p>
  </w:endnote>
  <w:endnote w:type="continuationSeparator" w:id="0">
    <w:p w14:paraId="73E5F0DF" w14:textId="77777777" w:rsidR="00A63DF6" w:rsidRDefault="00A63DF6">
      <w:pPr>
        <w:spacing w:after="0"/>
      </w:pPr>
      <w:r>
        <w:continuationSeparator/>
      </w:r>
    </w:p>
  </w:endnote>
  <w:endnote w:type="continuationNotice" w:id="1">
    <w:p w14:paraId="2DF27CBB" w14:textId="77777777" w:rsidR="00A63DF6" w:rsidRDefault="00A63DF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092E" w14:textId="37C85790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128C0" w14:textId="77777777" w:rsidR="00A63DF6" w:rsidRDefault="00A63DF6">
      <w:pPr>
        <w:spacing w:after="0"/>
      </w:pPr>
      <w:r>
        <w:separator/>
      </w:r>
    </w:p>
  </w:footnote>
  <w:footnote w:type="continuationSeparator" w:id="0">
    <w:p w14:paraId="1484CB2A" w14:textId="77777777" w:rsidR="00A63DF6" w:rsidRDefault="00A63DF6">
      <w:pPr>
        <w:spacing w:after="0"/>
      </w:pPr>
      <w:r>
        <w:continuationSeparator/>
      </w:r>
    </w:p>
  </w:footnote>
  <w:footnote w:type="continuationNotice" w:id="1">
    <w:p w14:paraId="621E7657" w14:textId="77777777" w:rsidR="00A63DF6" w:rsidRDefault="00A63DF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039AA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2360"/>
    <w:rsid w:val="000539BD"/>
    <w:rsid w:val="00057941"/>
    <w:rsid w:val="00064BDA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455F5"/>
    <w:rsid w:val="0016014D"/>
    <w:rsid w:val="001608CC"/>
    <w:rsid w:val="0018191F"/>
    <w:rsid w:val="00181FE7"/>
    <w:rsid w:val="00186230"/>
    <w:rsid w:val="001B1799"/>
    <w:rsid w:val="001D4B58"/>
    <w:rsid w:val="001D4D95"/>
    <w:rsid w:val="001D7013"/>
    <w:rsid w:val="00200572"/>
    <w:rsid w:val="00240E4F"/>
    <w:rsid w:val="002452D9"/>
    <w:rsid w:val="00262033"/>
    <w:rsid w:val="00271453"/>
    <w:rsid w:val="00276E4F"/>
    <w:rsid w:val="00277A20"/>
    <w:rsid w:val="00295104"/>
    <w:rsid w:val="002A5A1D"/>
    <w:rsid w:val="002C0DDD"/>
    <w:rsid w:val="002D59A2"/>
    <w:rsid w:val="00302F19"/>
    <w:rsid w:val="003041BE"/>
    <w:rsid w:val="00304507"/>
    <w:rsid w:val="003108DB"/>
    <w:rsid w:val="00331246"/>
    <w:rsid w:val="003319FB"/>
    <w:rsid w:val="00351D1B"/>
    <w:rsid w:val="0035485F"/>
    <w:rsid w:val="00357FD0"/>
    <w:rsid w:val="003630D5"/>
    <w:rsid w:val="00374627"/>
    <w:rsid w:val="00380722"/>
    <w:rsid w:val="00390A70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20DE9"/>
    <w:rsid w:val="00424FF4"/>
    <w:rsid w:val="00424FFF"/>
    <w:rsid w:val="00433CD1"/>
    <w:rsid w:val="00434900"/>
    <w:rsid w:val="00445933"/>
    <w:rsid w:val="004476A1"/>
    <w:rsid w:val="004476B0"/>
    <w:rsid w:val="004A4BFA"/>
    <w:rsid w:val="004C47BA"/>
    <w:rsid w:val="004D433E"/>
    <w:rsid w:val="004E47F6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1417"/>
    <w:rsid w:val="00542008"/>
    <w:rsid w:val="005463C0"/>
    <w:rsid w:val="00573EDF"/>
    <w:rsid w:val="00582E2D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6068"/>
    <w:rsid w:val="00627B1A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D236F"/>
    <w:rsid w:val="006E0605"/>
    <w:rsid w:val="006E401C"/>
    <w:rsid w:val="006F05E4"/>
    <w:rsid w:val="006F0EAE"/>
    <w:rsid w:val="006F2441"/>
    <w:rsid w:val="00711175"/>
    <w:rsid w:val="00712084"/>
    <w:rsid w:val="007148DA"/>
    <w:rsid w:val="00733D37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B082C"/>
    <w:rsid w:val="007D00B3"/>
    <w:rsid w:val="008210D3"/>
    <w:rsid w:val="00824550"/>
    <w:rsid w:val="008406FF"/>
    <w:rsid w:val="0084136C"/>
    <w:rsid w:val="00855CA3"/>
    <w:rsid w:val="0086325C"/>
    <w:rsid w:val="00873549"/>
    <w:rsid w:val="0087368F"/>
    <w:rsid w:val="00886378"/>
    <w:rsid w:val="00886E4A"/>
    <w:rsid w:val="008916B6"/>
    <w:rsid w:val="008A190E"/>
    <w:rsid w:val="008C53DE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2D4C"/>
    <w:rsid w:val="00924DC2"/>
    <w:rsid w:val="0093056E"/>
    <w:rsid w:val="00931FCA"/>
    <w:rsid w:val="0093727E"/>
    <w:rsid w:val="0093754D"/>
    <w:rsid w:val="00950405"/>
    <w:rsid w:val="00950EA4"/>
    <w:rsid w:val="00952F98"/>
    <w:rsid w:val="00956C3B"/>
    <w:rsid w:val="00971892"/>
    <w:rsid w:val="0097323F"/>
    <w:rsid w:val="00974B20"/>
    <w:rsid w:val="009757B2"/>
    <w:rsid w:val="009763C8"/>
    <w:rsid w:val="00982EDE"/>
    <w:rsid w:val="009858B8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249B7"/>
    <w:rsid w:val="00A36F7A"/>
    <w:rsid w:val="00A630AE"/>
    <w:rsid w:val="00A63DF6"/>
    <w:rsid w:val="00A7066C"/>
    <w:rsid w:val="00A70EFD"/>
    <w:rsid w:val="00A8131A"/>
    <w:rsid w:val="00A9276C"/>
    <w:rsid w:val="00AA2091"/>
    <w:rsid w:val="00AA5590"/>
    <w:rsid w:val="00AB2C3D"/>
    <w:rsid w:val="00AF3073"/>
    <w:rsid w:val="00B04087"/>
    <w:rsid w:val="00B063E6"/>
    <w:rsid w:val="00B15C87"/>
    <w:rsid w:val="00B179BF"/>
    <w:rsid w:val="00B203B6"/>
    <w:rsid w:val="00B30A06"/>
    <w:rsid w:val="00B35070"/>
    <w:rsid w:val="00B430AF"/>
    <w:rsid w:val="00B5201C"/>
    <w:rsid w:val="00B5257D"/>
    <w:rsid w:val="00B52A5A"/>
    <w:rsid w:val="00B610B1"/>
    <w:rsid w:val="00B769EE"/>
    <w:rsid w:val="00B8342B"/>
    <w:rsid w:val="00B86516"/>
    <w:rsid w:val="00BB273E"/>
    <w:rsid w:val="00BB3267"/>
    <w:rsid w:val="00BB56E6"/>
    <w:rsid w:val="00BD735D"/>
    <w:rsid w:val="00BF1DA5"/>
    <w:rsid w:val="00BF5C97"/>
    <w:rsid w:val="00C03729"/>
    <w:rsid w:val="00C04033"/>
    <w:rsid w:val="00C122CE"/>
    <w:rsid w:val="00C30F46"/>
    <w:rsid w:val="00C31DBF"/>
    <w:rsid w:val="00C3318A"/>
    <w:rsid w:val="00C444AC"/>
    <w:rsid w:val="00C454D8"/>
    <w:rsid w:val="00C539A4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C02DB"/>
    <w:rsid w:val="00CC352B"/>
    <w:rsid w:val="00CC75DB"/>
    <w:rsid w:val="00CD157A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6278D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F19D3"/>
    <w:rsid w:val="00DF3D23"/>
    <w:rsid w:val="00E01B82"/>
    <w:rsid w:val="00E022C1"/>
    <w:rsid w:val="00E23538"/>
    <w:rsid w:val="00E25305"/>
    <w:rsid w:val="00E321B6"/>
    <w:rsid w:val="00E349DF"/>
    <w:rsid w:val="00E36FD8"/>
    <w:rsid w:val="00E45F8D"/>
    <w:rsid w:val="00E71047"/>
    <w:rsid w:val="00E726F0"/>
    <w:rsid w:val="00E73A2E"/>
    <w:rsid w:val="00E92391"/>
    <w:rsid w:val="00EA2B92"/>
    <w:rsid w:val="00EC12CE"/>
    <w:rsid w:val="00ED598E"/>
    <w:rsid w:val="00ED7FEB"/>
    <w:rsid w:val="00EE25F3"/>
    <w:rsid w:val="00F0280E"/>
    <w:rsid w:val="00F20153"/>
    <w:rsid w:val="00F37140"/>
    <w:rsid w:val="00F40303"/>
    <w:rsid w:val="00F41BEE"/>
    <w:rsid w:val="00F52BC1"/>
    <w:rsid w:val="00F54732"/>
    <w:rsid w:val="00F6691C"/>
    <w:rsid w:val="00FA060E"/>
    <w:rsid w:val="00FA6375"/>
    <w:rsid w:val="00FB1601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anTen/hydrocarbonator" TargetMode="External"/><Relationship Id="rId18" Type="http://schemas.openxmlformats.org/officeDocument/2006/relationships/hyperlink" Target="https://github.com/ShanTen/ParadoxSR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github.com/shanTen" TargetMode="External"/><Relationship Id="rId17" Type="http://schemas.openxmlformats.org/officeDocument/2006/relationships/hyperlink" Target="https://github.com/ShanTen/Tree-Pars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nTen/CoordinateCompoundNam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ShanTen/hydrocarbonator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nTen/hydrocarbonator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2A5A1D"/>
    <w:rsid w:val="00424FFF"/>
    <w:rsid w:val="005369B6"/>
    <w:rsid w:val="005501D3"/>
    <w:rsid w:val="005613FC"/>
    <w:rsid w:val="005C22E0"/>
    <w:rsid w:val="007453F3"/>
    <w:rsid w:val="00937264"/>
    <w:rsid w:val="009950D4"/>
    <w:rsid w:val="00AA5590"/>
    <w:rsid w:val="00AB3AB3"/>
    <w:rsid w:val="00B04EF5"/>
    <w:rsid w:val="00C84BA9"/>
    <w:rsid w:val="00DA6425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2024-08-12T18:19:00Z</dcterms:created>
  <dcterms:modified xsi:type="dcterms:W3CDTF">2024-08-12T18:48:00Z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